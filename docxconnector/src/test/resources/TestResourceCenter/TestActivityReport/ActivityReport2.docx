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59D52E06" w14:textId="77777777" w:rsidR="00F614ED" w:rsidRPr="00A41C94" w:rsidRDefault="005D20DD" w:rsidP="005C0BC1">
      <w:pPr>
        <w:pStyle w:val="Titre"/>
        <w:rPr>
          <w:b/>
        </w:rPr>
      </w:pPr>
      <w:r>
        <w:rPr>
          <w:b/>
        </w:rPr>
        <w:t>Modèle de rapport d’activité</w:t>
      </w:r>
    </w:p>
    <w:p w14:paraId="6253781D" w14:textId="77777777" w:rsidR="00355656" w:rsidRDefault="005D20DD" w:rsidP="00886B87">
      <w:pPr>
        <w:pStyle w:val="Sous-titre"/>
      </w:pPr>
      <w:r>
        <w:t>&lt;Mettre le sous-titre qui convient&gt;</w:t>
      </w:r>
    </w:p>
    <w:p w14:paraId="3733EBDE" w14:textId="77777777" w:rsidR="005D20DD" w:rsidRDefault="005D20DD">
      <w:pPr>
        <w:spacing w:after="0" w:line="240" w:lineRule="auto"/>
        <w:rPr>
          <w:rFonts w:eastAsia="Times New Roman"/>
          <w:color w:val="595959" w:themeColor="text1" w:themeTint="A6"/>
          <w:sz w:val="24"/>
        </w:rPr>
      </w:pPr>
      <w:r>
        <w:br w:type="page"/>
      </w:r>
    </w:p>
    <w:p w14:paraId="5DEC7CBD" w14:textId="77777777" w:rsidR="005D20DD" w:rsidRDefault="005D20DD" w:rsidP="005D20DD">
      <w:pPr>
        <w:pStyle w:val="Titre1"/>
      </w:pPr>
      <w:bookmarkStart w:id="0" w:name="_Toc428953743"/>
      <w:r>
        <w:lastRenderedPageBreak/>
        <w:t>Préambule</w:t>
      </w:r>
      <w:bookmarkEnd w:id="0"/>
    </w:p>
    <w:p w14:paraId="547A3760" w14:textId="77777777" w:rsidR="005B203B" w:rsidRDefault="005D20DD" w:rsidP="005D20DD">
      <w:pPr>
        <w:pStyle w:val="Paragraph"/>
      </w:pPr>
      <w:r w:rsidRPr="005D20DD">
        <w:t xml:space="preserve">Ceci est un modèle </w:t>
      </w:r>
      <w:r>
        <w:t>de rapport d’activité, dont ce paragraphe int</w:t>
      </w:r>
      <w:r w:rsidR="00D80F1B">
        <w:t>roductif est à remplacer par quelque d’utile au contexte d’utilisation.</w:t>
      </w:r>
    </w:p>
    <w:p w14:paraId="6FAB3A1C" w14:textId="77777777" w:rsidR="00B244F7" w:rsidRDefault="00B244F7" w:rsidP="005D20DD">
      <w:pPr>
        <w:pStyle w:val="Paragraph"/>
      </w:pPr>
    </w:p>
    <w:p w14:paraId="16E13504" w14:textId="77777777" w:rsidR="00D80F1B" w:rsidRDefault="00D80F1B" w:rsidP="005D20DD">
      <w:pPr>
        <w:pStyle w:val="Paragraph"/>
      </w:pPr>
      <w:r>
        <w:t>Une partie des données utilisées dans ce document sont construites à partir du cas d’exemple construit pour Brest Métropole.</w:t>
      </w:r>
    </w:p>
    <w:p w14:paraId="58BBA335" w14:textId="77777777" w:rsidR="00B244F7" w:rsidRDefault="00B244F7" w:rsidP="005D20DD">
      <w:pPr>
        <w:pStyle w:val="Paragraph"/>
      </w:pPr>
    </w:p>
    <w:p w14:paraId="31711068" w14:textId="77777777" w:rsidR="00B244F7" w:rsidRDefault="00B244F7" w:rsidP="005D20DD">
      <w:pPr>
        <w:pStyle w:val="Paragraph"/>
      </w:pPr>
      <w:r>
        <w:t>Ce modèle de rapport est construit en supposant qu’il y a différents chapitres dont seulement certains sont issus de la fédération de documents Openflexo.</w:t>
      </w:r>
    </w:p>
    <w:p w14:paraId="598F2BB0" w14:textId="77777777" w:rsidR="00B244F7" w:rsidRDefault="00B244F7" w:rsidP="005D20DD">
      <w:pPr>
        <w:pStyle w:val="Paragraph"/>
      </w:pPr>
    </w:p>
    <w:p w14:paraId="648BEAD5" w14:textId="77777777" w:rsidR="005D20DD" w:rsidRDefault="005D20DD">
      <w:pPr>
        <w:spacing w:after="0" w:line="240" w:lineRule="auto"/>
        <w:rPr>
          <w:rFonts w:eastAsia="Times New Roman"/>
          <w:color w:val="595959" w:themeColor="text1" w:themeTint="A6"/>
          <w:sz w:val="24"/>
        </w:rPr>
      </w:pPr>
      <w:r>
        <w:br w:type="page"/>
      </w:r>
    </w:p>
    <w:p w14:paraId="66BCDCCC" w14:textId="77777777" w:rsidR="005D20DD" w:rsidRPr="005D20DD" w:rsidRDefault="005D20DD" w:rsidP="005D20DD">
      <w:pPr>
        <w:pStyle w:val="Paragraph"/>
      </w:pPr>
    </w:p>
    <w:sdt>
      <w:sdtPr>
        <w:rPr>
          <w:rFonts w:ascii="Tahoma" w:eastAsia="Calibri" w:hAnsi="Tahoma" w:cs="Times New Roman"/>
          <w:b/>
          <w:bCs w:val="0"/>
          <w:i w:val="0"/>
          <w:color w:val="89BA17"/>
          <w:sz w:val="20"/>
          <w:szCs w:val="22"/>
        </w:rPr>
        <w:id w:val="-1017305436"/>
        <w:docPartObj>
          <w:docPartGallery w:val="Table of Contents"/>
          <w:docPartUnique/>
        </w:docPartObj>
      </w:sdtPr>
      <w:sdtEndPr>
        <w:rPr>
          <w:rFonts w:ascii="Source Sans Pro" w:hAnsi="Source Sans Pro"/>
          <w:b w:val="0"/>
          <w:color w:val="4C4C4C"/>
        </w:rPr>
      </w:sdtEndPr>
      <w:sdtContent>
        <w:p w14:paraId="766F5BC4" w14:textId="77777777" w:rsidR="00AF15A4" w:rsidRPr="009A1045" w:rsidRDefault="00AF15A4" w:rsidP="009A1045">
          <w:pPr>
            <w:pStyle w:val="En-ttedetabledesmatires"/>
            <w:rPr>
              <w:color w:val="89BA17"/>
            </w:rPr>
          </w:pPr>
          <w:r w:rsidRPr="009A1045">
            <w:rPr>
              <w:color w:val="89BA17"/>
            </w:rPr>
            <w:t>Table des matières</w:t>
          </w:r>
        </w:p>
        <w:p w14:paraId="2920705B" w14:textId="77777777" w:rsidR="00A42857" w:rsidRDefault="00AF15A4">
          <w:pPr>
            <w:pStyle w:val="TM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color w:val="auto"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8953743" w:history="1">
            <w:r w:rsidR="00A42857" w:rsidRPr="0005555D">
              <w:rPr>
                <w:rStyle w:val="Lienhypertexte"/>
              </w:rPr>
              <w:t>Préambule</w:t>
            </w:r>
            <w:r w:rsidR="00A42857">
              <w:rPr>
                <w:noProof/>
                <w:webHidden/>
              </w:rPr>
              <w:tab/>
            </w:r>
            <w:r w:rsidR="00A42857">
              <w:rPr>
                <w:noProof/>
                <w:webHidden/>
              </w:rPr>
              <w:fldChar w:fldCharType="begin"/>
            </w:r>
            <w:r w:rsidR="00A42857">
              <w:rPr>
                <w:noProof/>
                <w:webHidden/>
              </w:rPr>
              <w:instrText xml:space="preserve"> PAGEREF _Toc428953743 \h </w:instrText>
            </w:r>
            <w:r w:rsidR="00A42857">
              <w:rPr>
                <w:noProof/>
                <w:webHidden/>
              </w:rPr>
            </w:r>
            <w:r w:rsidR="00A42857">
              <w:rPr>
                <w:noProof/>
                <w:webHidden/>
              </w:rPr>
              <w:fldChar w:fldCharType="separate"/>
            </w:r>
            <w:r w:rsidR="00A42857">
              <w:rPr>
                <w:noProof/>
                <w:webHidden/>
              </w:rPr>
              <w:t>2</w:t>
            </w:r>
            <w:r w:rsidR="00A42857">
              <w:rPr>
                <w:noProof/>
                <w:webHidden/>
              </w:rPr>
              <w:fldChar w:fldCharType="end"/>
            </w:r>
          </w:hyperlink>
        </w:p>
        <w:p w14:paraId="5C831A2A" w14:textId="77777777" w:rsidR="00A42857" w:rsidRDefault="007F3EEF">
          <w:pPr>
            <w:pStyle w:val="TM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color w:val="auto"/>
              <w:sz w:val="22"/>
            </w:rPr>
          </w:pPr>
          <w:hyperlink w:anchor="_Toc428953744" w:history="1">
            <w:r w:rsidR="00A42857" w:rsidRPr="0005555D">
              <w:rPr>
                <w:rStyle w:val="Lienhypertexte"/>
              </w:rPr>
              <w:t>Introduction</w:t>
            </w:r>
            <w:r w:rsidR="00A42857">
              <w:rPr>
                <w:noProof/>
                <w:webHidden/>
              </w:rPr>
              <w:tab/>
            </w:r>
            <w:r w:rsidR="00A42857">
              <w:rPr>
                <w:noProof/>
                <w:webHidden/>
              </w:rPr>
              <w:fldChar w:fldCharType="begin"/>
            </w:r>
            <w:r w:rsidR="00A42857">
              <w:rPr>
                <w:noProof/>
                <w:webHidden/>
              </w:rPr>
              <w:instrText xml:space="preserve"> PAGEREF _Toc428953744 \h </w:instrText>
            </w:r>
            <w:r w:rsidR="00A42857">
              <w:rPr>
                <w:noProof/>
                <w:webHidden/>
              </w:rPr>
            </w:r>
            <w:r w:rsidR="00A42857">
              <w:rPr>
                <w:noProof/>
                <w:webHidden/>
              </w:rPr>
              <w:fldChar w:fldCharType="separate"/>
            </w:r>
            <w:r w:rsidR="00A42857">
              <w:rPr>
                <w:noProof/>
                <w:webHidden/>
              </w:rPr>
              <w:t>4</w:t>
            </w:r>
            <w:r w:rsidR="00A42857">
              <w:rPr>
                <w:noProof/>
                <w:webHidden/>
              </w:rPr>
              <w:fldChar w:fldCharType="end"/>
            </w:r>
          </w:hyperlink>
        </w:p>
        <w:p w14:paraId="2C8FA58F" w14:textId="77777777" w:rsidR="00A42857" w:rsidRDefault="007F3EEF">
          <w:pPr>
            <w:pStyle w:val="TM2"/>
            <w:rPr>
              <w:rFonts w:asciiTheme="minorHAnsi" w:eastAsiaTheme="minorEastAsia" w:hAnsiTheme="minorHAnsi" w:cstheme="minorBidi"/>
              <w:b w:val="0"/>
              <w:bCs w:val="0"/>
              <w:smallCaps w:val="0"/>
              <w:noProof/>
              <w:color w:val="auto"/>
              <w:sz w:val="22"/>
            </w:rPr>
          </w:pPr>
          <w:hyperlink w:anchor="_Toc428953745" w:history="1">
            <w:r w:rsidR="00A42857" w:rsidRPr="0005555D">
              <w:rPr>
                <w:rStyle w:val="Lienhypertexte"/>
              </w:rPr>
              <w:t>Contexte</w:t>
            </w:r>
            <w:r w:rsidR="00A42857">
              <w:rPr>
                <w:noProof/>
                <w:webHidden/>
              </w:rPr>
              <w:tab/>
            </w:r>
            <w:r w:rsidR="00A42857">
              <w:rPr>
                <w:noProof/>
                <w:webHidden/>
              </w:rPr>
              <w:fldChar w:fldCharType="begin"/>
            </w:r>
            <w:r w:rsidR="00A42857">
              <w:rPr>
                <w:noProof/>
                <w:webHidden/>
              </w:rPr>
              <w:instrText xml:space="preserve"> PAGEREF _Toc428953745 \h </w:instrText>
            </w:r>
            <w:r w:rsidR="00A42857">
              <w:rPr>
                <w:noProof/>
                <w:webHidden/>
              </w:rPr>
            </w:r>
            <w:r w:rsidR="00A42857">
              <w:rPr>
                <w:noProof/>
                <w:webHidden/>
              </w:rPr>
              <w:fldChar w:fldCharType="separate"/>
            </w:r>
            <w:r w:rsidR="00A42857">
              <w:rPr>
                <w:noProof/>
                <w:webHidden/>
              </w:rPr>
              <w:t>4</w:t>
            </w:r>
            <w:r w:rsidR="00A42857">
              <w:rPr>
                <w:noProof/>
                <w:webHidden/>
              </w:rPr>
              <w:fldChar w:fldCharType="end"/>
            </w:r>
          </w:hyperlink>
        </w:p>
        <w:p w14:paraId="1DCF32CC" w14:textId="77777777" w:rsidR="00A42857" w:rsidRDefault="007F3EEF">
          <w:pPr>
            <w:pStyle w:val="TM2"/>
            <w:rPr>
              <w:rFonts w:asciiTheme="minorHAnsi" w:eastAsiaTheme="minorEastAsia" w:hAnsiTheme="minorHAnsi" w:cstheme="minorBidi"/>
              <w:b w:val="0"/>
              <w:bCs w:val="0"/>
              <w:smallCaps w:val="0"/>
              <w:noProof/>
              <w:color w:val="auto"/>
              <w:sz w:val="22"/>
            </w:rPr>
          </w:pPr>
          <w:hyperlink w:anchor="_Toc428953746" w:history="1">
            <w:r w:rsidR="00A42857" w:rsidRPr="0005555D">
              <w:rPr>
                <w:rStyle w:val="Lienhypertexte"/>
              </w:rPr>
              <w:t>Histoire</w:t>
            </w:r>
            <w:r w:rsidR="00A42857">
              <w:rPr>
                <w:noProof/>
                <w:webHidden/>
              </w:rPr>
              <w:tab/>
            </w:r>
            <w:r w:rsidR="00A42857">
              <w:rPr>
                <w:noProof/>
                <w:webHidden/>
              </w:rPr>
              <w:fldChar w:fldCharType="begin"/>
            </w:r>
            <w:r w:rsidR="00A42857">
              <w:rPr>
                <w:noProof/>
                <w:webHidden/>
              </w:rPr>
              <w:instrText xml:space="preserve"> PAGEREF _Toc428953746 \h </w:instrText>
            </w:r>
            <w:r w:rsidR="00A42857">
              <w:rPr>
                <w:noProof/>
                <w:webHidden/>
              </w:rPr>
            </w:r>
            <w:r w:rsidR="00A42857">
              <w:rPr>
                <w:noProof/>
                <w:webHidden/>
              </w:rPr>
              <w:fldChar w:fldCharType="separate"/>
            </w:r>
            <w:r w:rsidR="00A42857">
              <w:rPr>
                <w:noProof/>
                <w:webHidden/>
              </w:rPr>
              <w:t>4</w:t>
            </w:r>
            <w:r w:rsidR="00A42857">
              <w:rPr>
                <w:noProof/>
                <w:webHidden/>
              </w:rPr>
              <w:fldChar w:fldCharType="end"/>
            </w:r>
          </w:hyperlink>
        </w:p>
        <w:p w14:paraId="30DC7967" w14:textId="77777777" w:rsidR="00A42857" w:rsidRDefault="007F3EEF">
          <w:pPr>
            <w:pStyle w:val="TM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color w:val="auto"/>
              <w:sz w:val="22"/>
            </w:rPr>
          </w:pPr>
          <w:hyperlink w:anchor="_Toc428953747" w:history="1">
            <w:r w:rsidR="00A42857" w:rsidRPr="0005555D">
              <w:rPr>
                <w:rStyle w:val="Lienhypertexte"/>
              </w:rPr>
              <w:t>Les Pôles d’activité</w:t>
            </w:r>
            <w:r w:rsidR="00A42857">
              <w:rPr>
                <w:noProof/>
                <w:webHidden/>
              </w:rPr>
              <w:tab/>
            </w:r>
            <w:r w:rsidR="00A42857">
              <w:rPr>
                <w:noProof/>
                <w:webHidden/>
              </w:rPr>
              <w:fldChar w:fldCharType="begin"/>
            </w:r>
            <w:r w:rsidR="00A42857">
              <w:rPr>
                <w:noProof/>
                <w:webHidden/>
              </w:rPr>
              <w:instrText xml:space="preserve"> PAGEREF _Toc428953747 \h </w:instrText>
            </w:r>
            <w:r w:rsidR="00A42857">
              <w:rPr>
                <w:noProof/>
                <w:webHidden/>
              </w:rPr>
            </w:r>
            <w:r w:rsidR="00A42857">
              <w:rPr>
                <w:noProof/>
                <w:webHidden/>
              </w:rPr>
              <w:fldChar w:fldCharType="separate"/>
            </w:r>
            <w:r w:rsidR="00A42857">
              <w:rPr>
                <w:noProof/>
                <w:webHidden/>
              </w:rPr>
              <w:t>4</w:t>
            </w:r>
            <w:r w:rsidR="00A42857">
              <w:rPr>
                <w:noProof/>
                <w:webHidden/>
              </w:rPr>
              <w:fldChar w:fldCharType="end"/>
            </w:r>
          </w:hyperlink>
        </w:p>
        <w:p w14:paraId="152A2E3A" w14:textId="77777777" w:rsidR="00A42857" w:rsidRDefault="007F3EEF">
          <w:pPr>
            <w:pStyle w:val="TM2"/>
            <w:rPr>
              <w:rFonts w:asciiTheme="minorHAnsi" w:eastAsiaTheme="minorEastAsia" w:hAnsiTheme="minorHAnsi" w:cstheme="minorBidi"/>
              <w:b w:val="0"/>
              <w:bCs w:val="0"/>
              <w:smallCaps w:val="0"/>
              <w:noProof/>
              <w:color w:val="auto"/>
              <w:sz w:val="22"/>
            </w:rPr>
          </w:pPr>
          <w:hyperlink w:anchor="_Toc428953748" w:history="1">
            <w:r w:rsidR="00A42857" w:rsidRPr="0005555D">
              <w:rPr>
                <w:rStyle w:val="Lienhypertexte"/>
              </w:rPr>
              <w:t>Nom du pôle issu du VP</w:t>
            </w:r>
            <w:r w:rsidR="00A42857">
              <w:rPr>
                <w:noProof/>
                <w:webHidden/>
              </w:rPr>
              <w:tab/>
            </w:r>
            <w:r w:rsidR="00A42857">
              <w:rPr>
                <w:noProof/>
                <w:webHidden/>
              </w:rPr>
              <w:fldChar w:fldCharType="begin"/>
            </w:r>
            <w:r w:rsidR="00A42857">
              <w:rPr>
                <w:noProof/>
                <w:webHidden/>
              </w:rPr>
              <w:instrText xml:space="preserve"> PAGEREF _Toc428953748 \h </w:instrText>
            </w:r>
            <w:r w:rsidR="00A42857">
              <w:rPr>
                <w:noProof/>
                <w:webHidden/>
              </w:rPr>
            </w:r>
            <w:r w:rsidR="00A42857">
              <w:rPr>
                <w:noProof/>
                <w:webHidden/>
              </w:rPr>
              <w:fldChar w:fldCharType="separate"/>
            </w:r>
            <w:r w:rsidR="00A42857">
              <w:rPr>
                <w:noProof/>
                <w:webHidden/>
              </w:rPr>
              <w:t>4</w:t>
            </w:r>
            <w:r w:rsidR="00A42857">
              <w:rPr>
                <w:noProof/>
                <w:webHidden/>
              </w:rPr>
              <w:fldChar w:fldCharType="end"/>
            </w:r>
          </w:hyperlink>
        </w:p>
        <w:p w14:paraId="0E3C1754" w14:textId="77777777" w:rsidR="00A42857" w:rsidRDefault="007F3EEF">
          <w:pPr>
            <w:pStyle w:val="TM3"/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</w:rPr>
          </w:pPr>
          <w:hyperlink w:anchor="_Toc428953749" w:history="1">
            <w:r w:rsidR="00A42857" w:rsidRPr="0005555D">
              <w:rPr>
                <w:rStyle w:val="Lienhypertexte"/>
              </w:rPr>
              <w:t>Présentation</w:t>
            </w:r>
            <w:r w:rsidR="00A42857">
              <w:rPr>
                <w:noProof/>
                <w:webHidden/>
              </w:rPr>
              <w:tab/>
            </w:r>
            <w:r w:rsidR="00A42857">
              <w:rPr>
                <w:noProof/>
                <w:webHidden/>
              </w:rPr>
              <w:fldChar w:fldCharType="begin"/>
            </w:r>
            <w:r w:rsidR="00A42857">
              <w:rPr>
                <w:noProof/>
                <w:webHidden/>
              </w:rPr>
              <w:instrText xml:space="preserve"> PAGEREF _Toc428953749 \h </w:instrText>
            </w:r>
            <w:r w:rsidR="00A42857">
              <w:rPr>
                <w:noProof/>
                <w:webHidden/>
              </w:rPr>
            </w:r>
            <w:r w:rsidR="00A42857">
              <w:rPr>
                <w:noProof/>
                <w:webHidden/>
              </w:rPr>
              <w:fldChar w:fldCharType="separate"/>
            </w:r>
            <w:r w:rsidR="00A42857">
              <w:rPr>
                <w:noProof/>
                <w:webHidden/>
              </w:rPr>
              <w:t>4</w:t>
            </w:r>
            <w:r w:rsidR="00A42857">
              <w:rPr>
                <w:noProof/>
                <w:webHidden/>
              </w:rPr>
              <w:fldChar w:fldCharType="end"/>
            </w:r>
          </w:hyperlink>
        </w:p>
        <w:p w14:paraId="3257A418" w14:textId="77777777" w:rsidR="00A42857" w:rsidRDefault="007F3EEF">
          <w:pPr>
            <w:pStyle w:val="TM2"/>
            <w:rPr>
              <w:rFonts w:asciiTheme="minorHAnsi" w:eastAsiaTheme="minorEastAsia" w:hAnsiTheme="minorHAnsi" w:cstheme="minorBidi"/>
              <w:b w:val="0"/>
              <w:bCs w:val="0"/>
              <w:smallCaps w:val="0"/>
              <w:noProof/>
              <w:color w:val="auto"/>
              <w:sz w:val="22"/>
            </w:rPr>
          </w:pPr>
          <w:hyperlink w:anchor="_Toc428953750" w:history="1">
            <w:r w:rsidR="00A42857" w:rsidRPr="0005555D">
              <w:rPr>
                <w:rStyle w:val="Lienhypertexte"/>
              </w:rPr>
              <w:t>Les directions</w:t>
            </w:r>
            <w:r w:rsidR="00A42857">
              <w:rPr>
                <w:noProof/>
                <w:webHidden/>
              </w:rPr>
              <w:tab/>
            </w:r>
            <w:r w:rsidR="00A42857">
              <w:rPr>
                <w:noProof/>
                <w:webHidden/>
              </w:rPr>
              <w:fldChar w:fldCharType="begin"/>
            </w:r>
            <w:r w:rsidR="00A42857">
              <w:rPr>
                <w:noProof/>
                <w:webHidden/>
              </w:rPr>
              <w:instrText xml:space="preserve"> PAGEREF _Toc428953750 \h </w:instrText>
            </w:r>
            <w:r w:rsidR="00A42857">
              <w:rPr>
                <w:noProof/>
                <w:webHidden/>
              </w:rPr>
            </w:r>
            <w:r w:rsidR="00A42857">
              <w:rPr>
                <w:noProof/>
                <w:webHidden/>
              </w:rPr>
              <w:fldChar w:fldCharType="separate"/>
            </w:r>
            <w:r w:rsidR="00A42857">
              <w:rPr>
                <w:noProof/>
                <w:webHidden/>
              </w:rPr>
              <w:t>4</w:t>
            </w:r>
            <w:r w:rsidR="00A42857">
              <w:rPr>
                <w:noProof/>
                <w:webHidden/>
              </w:rPr>
              <w:fldChar w:fldCharType="end"/>
            </w:r>
          </w:hyperlink>
        </w:p>
        <w:p w14:paraId="673EF77F" w14:textId="77777777" w:rsidR="00A42857" w:rsidRDefault="007F3EEF">
          <w:pPr>
            <w:pStyle w:val="TM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color w:val="auto"/>
              <w:sz w:val="22"/>
            </w:rPr>
          </w:pPr>
          <w:hyperlink w:anchor="_Toc428953751" w:history="1">
            <w:r w:rsidR="00A42857" w:rsidRPr="0005555D">
              <w:rPr>
                <w:rStyle w:val="Lienhypertexte"/>
              </w:rPr>
              <w:t>Les missions de la collectivité</w:t>
            </w:r>
            <w:r w:rsidR="00A42857">
              <w:rPr>
                <w:noProof/>
                <w:webHidden/>
              </w:rPr>
              <w:tab/>
            </w:r>
            <w:r w:rsidR="00A42857">
              <w:rPr>
                <w:noProof/>
                <w:webHidden/>
              </w:rPr>
              <w:fldChar w:fldCharType="begin"/>
            </w:r>
            <w:r w:rsidR="00A42857">
              <w:rPr>
                <w:noProof/>
                <w:webHidden/>
              </w:rPr>
              <w:instrText xml:space="preserve"> PAGEREF _Toc428953751 \h </w:instrText>
            </w:r>
            <w:r w:rsidR="00A42857">
              <w:rPr>
                <w:noProof/>
                <w:webHidden/>
              </w:rPr>
            </w:r>
            <w:r w:rsidR="00A42857">
              <w:rPr>
                <w:noProof/>
                <w:webHidden/>
              </w:rPr>
              <w:fldChar w:fldCharType="separate"/>
            </w:r>
            <w:r w:rsidR="00A42857">
              <w:rPr>
                <w:noProof/>
                <w:webHidden/>
              </w:rPr>
              <w:t>5</w:t>
            </w:r>
            <w:r w:rsidR="00A42857">
              <w:rPr>
                <w:noProof/>
                <w:webHidden/>
              </w:rPr>
              <w:fldChar w:fldCharType="end"/>
            </w:r>
          </w:hyperlink>
        </w:p>
        <w:p w14:paraId="75A9A79D" w14:textId="77777777" w:rsidR="00A42857" w:rsidRDefault="007F3EEF">
          <w:pPr>
            <w:pStyle w:val="TM2"/>
            <w:rPr>
              <w:rFonts w:asciiTheme="minorHAnsi" w:eastAsiaTheme="minorEastAsia" w:hAnsiTheme="minorHAnsi" w:cstheme="minorBidi"/>
              <w:b w:val="0"/>
              <w:bCs w:val="0"/>
              <w:smallCaps w:val="0"/>
              <w:noProof/>
              <w:color w:val="auto"/>
              <w:sz w:val="22"/>
            </w:rPr>
          </w:pPr>
          <w:hyperlink w:anchor="_Toc428953752" w:history="1">
            <w:r w:rsidR="00A42857" w:rsidRPr="0005555D">
              <w:rPr>
                <w:rStyle w:val="Lienhypertexte"/>
              </w:rPr>
              <w:t>Nom de la direction</w:t>
            </w:r>
            <w:r w:rsidR="00A42857">
              <w:rPr>
                <w:noProof/>
                <w:webHidden/>
              </w:rPr>
              <w:tab/>
            </w:r>
            <w:r w:rsidR="00A42857">
              <w:rPr>
                <w:noProof/>
                <w:webHidden/>
              </w:rPr>
              <w:fldChar w:fldCharType="begin"/>
            </w:r>
            <w:r w:rsidR="00A42857">
              <w:rPr>
                <w:noProof/>
                <w:webHidden/>
              </w:rPr>
              <w:instrText xml:space="preserve"> PAGEREF _Toc428953752 \h </w:instrText>
            </w:r>
            <w:r w:rsidR="00A42857">
              <w:rPr>
                <w:noProof/>
                <w:webHidden/>
              </w:rPr>
            </w:r>
            <w:r w:rsidR="00A42857">
              <w:rPr>
                <w:noProof/>
                <w:webHidden/>
              </w:rPr>
              <w:fldChar w:fldCharType="separate"/>
            </w:r>
            <w:r w:rsidR="00A42857">
              <w:rPr>
                <w:noProof/>
                <w:webHidden/>
              </w:rPr>
              <w:t>5</w:t>
            </w:r>
            <w:r w:rsidR="00A42857">
              <w:rPr>
                <w:noProof/>
                <w:webHidden/>
              </w:rPr>
              <w:fldChar w:fldCharType="end"/>
            </w:r>
          </w:hyperlink>
        </w:p>
        <w:p w14:paraId="08902222" w14:textId="77777777" w:rsidR="00A42857" w:rsidRDefault="007F3EEF">
          <w:pPr>
            <w:pStyle w:val="TM3"/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</w:rPr>
          </w:pPr>
          <w:hyperlink w:anchor="_Toc428953753" w:history="1">
            <w:r w:rsidR="00A42857" w:rsidRPr="0005555D">
              <w:rPr>
                <w:rStyle w:val="Lienhypertexte"/>
              </w:rPr>
              <w:t>Présentation</w:t>
            </w:r>
            <w:r w:rsidR="00A42857">
              <w:rPr>
                <w:noProof/>
                <w:webHidden/>
              </w:rPr>
              <w:tab/>
            </w:r>
            <w:r w:rsidR="00A42857">
              <w:rPr>
                <w:noProof/>
                <w:webHidden/>
              </w:rPr>
              <w:fldChar w:fldCharType="begin"/>
            </w:r>
            <w:r w:rsidR="00A42857">
              <w:rPr>
                <w:noProof/>
                <w:webHidden/>
              </w:rPr>
              <w:instrText xml:space="preserve"> PAGEREF _Toc428953753 \h </w:instrText>
            </w:r>
            <w:r w:rsidR="00A42857">
              <w:rPr>
                <w:noProof/>
                <w:webHidden/>
              </w:rPr>
            </w:r>
            <w:r w:rsidR="00A42857">
              <w:rPr>
                <w:noProof/>
                <w:webHidden/>
              </w:rPr>
              <w:fldChar w:fldCharType="separate"/>
            </w:r>
            <w:r w:rsidR="00A42857">
              <w:rPr>
                <w:noProof/>
                <w:webHidden/>
              </w:rPr>
              <w:t>5</w:t>
            </w:r>
            <w:r w:rsidR="00A42857">
              <w:rPr>
                <w:noProof/>
                <w:webHidden/>
              </w:rPr>
              <w:fldChar w:fldCharType="end"/>
            </w:r>
          </w:hyperlink>
        </w:p>
        <w:p w14:paraId="1C7A1BA4" w14:textId="77777777" w:rsidR="00A42857" w:rsidRDefault="007F3EEF">
          <w:pPr>
            <w:pStyle w:val="TM3"/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</w:rPr>
          </w:pPr>
          <w:hyperlink w:anchor="_Toc428953754" w:history="1">
            <w:r w:rsidR="00A42857" w:rsidRPr="0005555D">
              <w:rPr>
                <w:rStyle w:val="Lienhypertexte"/>
              </w:rPr>
              <w:t>Missions</w:t>
            </w:r>
            <w:r w:rsidR="00A42857">
              <w:rPr>
                <w:noProof/>
                <w:webHidden/>
              </w:rPr>
              <w:tab/>
            </w:r>
            <w:r w:rsidR="00A42857">
              <w:rPr>
                <w:noProof/>
                <w:webHidden/>
              </w:rPr>
              <w:fldChar w:fldCharType="begin"/>
            </w:r>
            <w:r w:rsidR="00A42857">
              <w:rPr>
                <w:noProof/>
                <w:webHidden/>
              </w:rPr>
              <w:instrText xml:space="preserve"> PAGEREF _Toc428953754 \h </w:instrText>
            </w:r>
            <w:r w:rsidR="00A42857">
              <w:rPr>
                <w:noProof/>
                <w:webHidden/>
              </w:rPr>
            </w:r>
            <w:r w:rsidR="00A42857">
              <w:rPr>
                <w:noProof/>
                <w:webHidden/>
              </w:rPr>
              <w:fldChar w:fldCharType="separate"/>
            </w:r>
            <w:r w:rsidR="00A42857">
              <w:rPr>
                <w:noProof/>
                <w:webHidden/>
              </w:rPr>
              <w:t>5</w:t>
            </w:r>
            <w:r w:rsidR="00A42857">
              <w:rPr>
                <w:noProof/>
                <w:webHidden/>
              </w:rPr>
              <w:fldChar w:fldCharType="end"/>
            </w:r>
          </w:hyperlink>
        </w:p>
        <w:p w14:paraId="13831947" w14:textId="77777777" w:rsidR="00AF15A4" w:rsidRPr="009A1045" w:rsidRDefault="00AF15A4" w:rsidP="009A1045">
          <w:r>
            <w:rPr>
              <w:b/>
              <w:bCs/>
            </w:rPr>
            <w:fldChar w:fldCharType="end"/>
          </w:r>
        </w:p>
      </w:sdtContent>
    </w:sdt>
    <w:p w14:paraId="276D8333" w14:textId="77777777" w:rsidR="00814546" w:rsidRDefault="00814546">
      <w:pPr>
        <w:spacing w:after="0" w:line="240" w:lineRule="auto"/>
        <w:rPr>
          <w:rFonts w:ascii="Trebuchet MS" w:eastAsia="Times New Roman" w:hAnsi="Trebuchet MS"/>
          <w:bCs/>
          <w:color w:val="89BA17"/>
          <w:sz w:val="32"/>
          <w:szCs w:val="28"/>
        </w:rPr>
      </w:pPr>
      <w:r>
        <w:br w:type="page"/>
      </w:r>
    </w:p>
    <w:p w14:paraId="2F4EFD2A" w14:textId="77777777" w:rsidR="00133FFA" w:rsidRPr="00996511" w:rsidRDefault="00996511" w:rsidP="009A1045">
      <w:pPr>
        <w:pStyle w:val="Titre1"/>
      </w:pPr>
      <w:bookmarkStart w:id="1" w:name="_Toc428953744"/>
      <w:r w:rsidRPr="00996511">
        <w:lastRenderedPageBreak/>
        <w:t>Introduction</w:t>
      </w:r>
      <w:bookmarkEnd w:id="1"/>
    </w:p>
    <w:p w14:paraId="04531299" w14:textId="77777777" w:rsidR="00A41DD6" w:rsidRPr="00A41C94" w:rsidRDefault="00996511" w:rsidP="00A41C94">
      <w:pPr>
        <w:pStyle w:val="Titre2"/>
      </w:pPr>
      <w:bookmarkStart w:id="2" w:name="_Toc428953745"/>
      <w:r>
        <w:t>Contexte</w:t>
      </w:r>
      <w:bookmarkEnd w:id="2"/>
    </w:p>
    <w:p w14:paraId="01FD1F00" w14:textId="77777777" w:rsidR="007A6427" w:rsidRDefault="00996511" w:rsidP="00996511">
      <w:pPr>
        <w:pStyle w:val="Paragraph"/>
      </w:pPr>
      <w:r>
        <w:t>Ce paragraphe ne doit pas être remplacé par des éléments issus du VP</w:t>
      </w:r>
    </w:p>
    <w:p w14:paraId="669AE4F1" w14:textId="77777777" w:rsidR="00996511" w:rsidRDefault="00996511" w:rsidP="00996511">
      <w:pPr>
        <w:pStyle w:val="Titre2"/>
      </w:pPr>
      <w:bookmarkStart w:id="3" w:name="_Toc428953746"/>
      <w:r>
        <w:t>Histoire</w:t>
      </w:r>
      <w:bookmarkEnd w:id="3"/>
    </w:p>
    <w:p w14:paraId="5F4DD641" w14:textId="77777777" w:rsidR="00996511" w:rsidRDefault="00996511" w:rsidP="00996511">
      <w:pPr>
        <w:pStyle w:val="Paragraph"/>
      </w:pPr>
      <w:r>
        <w:t>Ce paragraphe ne doit pas être remplacé par des éléments issus du VP</w:t>
      </w:r>
    </w:p>
    <w:p w14:paraId="48217140" w14:textId="77777777" w:rsidR="00996511" w:rsidRDefault="00996511" w:rsidP="00996511">
      <w:pPr>
        <w:pStyle w:val="Paragraph"/>
      </w:pPr>
    </w:p>
    <w:p w14:paraId="460284D5" w14:textId="77777777" w:rsidR="00996511" w:rsidRDefault="00996511" w:rsidP="00996511">
      <w:pPr>
        <w:pStyle w:val="Titre1"/>
      </w:pPr>
      <w:bookmarkStart w:id="4" w:name="_Toc428953747"/>
      <w:r>
        <w:t>Les Pôles d’activité</w:t>
      </w:r>
      <w:bookmarkEnd w:id="4"/>
    </w:p>
    <w:p w14:paraId="69AEBE63" w14:textId="77777777" w:rsidR="0081386F" w:rsidRDefault="0081386F" w:rsidP="0081386F">
      <w:pPr>
        <w:pStyle w:val="Paragraph"/>
      </w:pPr>
      <w:r>
        <w:t>Ce paragraphe ne doit pas être remplacé par des éléments issus du VP</w:t>
      </w:r>
    </w:p>
    <w:p w14:paraId="6FCAC217" w14:textId="77777777" w:rsidR="00996511" w:rsidRDefault="00996511" w:rsidP="00996511">
      <w:pPr>
        <w:pStyle w:val="Titre2"/>
      </w:pPr>
      <w:r>
        <w:t>Finances</w:t>
      </w:r>
    </w:p>
    <w:p w14:paraId="5084DC4C" w14:textId="77777777" w:rsidR="00996511" w:rsidRDefault="00996511" w:rsidP="00996511">
      <w:pPr>
        <w:pStyle w:val="Titre3"/>
      </w:pPr>
      <w:r>
        <w:t>Présentation</w:t>
      </w:r>
    </w:p>
    <w:p w14:paraId="140437D6" w14:textId="77777777" w:rsidR="00996511" w:rsidRDefault="00996511" w:rsidP="00996511">
      <w:pPr>
        <w:pStyle w:val="Paragraph"/>
      </w:pPr>
      <w:r>
        <w:t>Un paragraphe de présentation, libre, qui ne sera pas fédéré</w:t>
      </w:r>
    </w:p>
    <w:p w14:paraId="00DED99F" w14:textId="77777777" w:rsidR="0081386F" w:rsidRDefault="0081386F" w:rsidP="0081386F">
      <w:pPr>
        <w:pStyle w:val="Paragraph"/>
      </w:pPr>
      <w:r>
        <w:t>Puis une présentation des directions du pôle avec le diagramme issue du VP</w:t>
      </w:r>
      <w:r w:rsidR="009E2741">
        <w:t>.</w:t>
      </w:r>
    </w:p>
    <w:p w14:paraId="004F6A2E" w14:textId="77777777" w:rsidR="0081386F" w:rsidRDefault="0081386F" w:rsidP="0081386F">
      <w:pPr>
        <w:pStyle w:val="Paragraph"/>
        <w:keepNext/>
        <w:jc w:val="center"/>
      </w:pPr>
      <w:r>
        <w:rPr>
          <w:noProof/>
        </w:rPr>
        <w:drawing>
          <wp:inline distT="0" distB="0" distL="0" distR="0" wp14:anchorId="22C5DEA6" wp14:editId="1BFB5E33">
            <wp:extent cx="4785360" cy="185166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municatio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5360" cy="185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909C8" w14:textId="77777777" w:rsidR="0081386F" w:rsidRPr="00996511" w:rsidRDefault="0081386F" w:rsidP="0081386F">
      <w:pPr>
        <w:pStyle w:val="Lgende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 : </w:t>
      </w:r>
      <w:r>
        <w:rPr>
          <w:noProof/>
        </w:rPr>
        <w:t>Les directions du pôle</w:t>
      </w:r>
    </w:p>
    <w:p w14:paraId="4CE8FCEE" w14:textId="77777777" w:rsidR="00922FB3" w:rsidRDefault="00922FB3" w:rsidP="00127B10">
      <w:pPr>
        <w:pStyle w:val="Titre3"/>
      </w:pPr>
      <w:r>
        <w:t>Les directions</w:t>
      </w:r>
    </w:p>
    <w:p w14:paraId="213C1E89" w14:textId="77777777" w:rsidR="00922FB3" w:rsidRPr="00181152" w:rsidRDefault="00922FB3" w:rsidP="00922FB3">
      <w:pPr>
        <w:pStyle w:val="Paragraph"/>
      </w:pPr>
      <w:r>
        <w:t>Si on ajoute un ligne dans le tableau =&gt; on ajoute une direction dans la base de données</w:t>
      </w:r>
    </w:p>
    <w:tbl>
      <w:tblPr>
        <w:tblStyle w:val="Grille"/>
        <w:tblW w:w="0" w:type="auto"/>
        <w:tblLook w:val="04A0" w:firstRow="1" w:lastRow="0" w:firstColumn="1" w:lastColumn="0" w:noHBand="0" w:noVBand="1"/>
      </w:tblPr>
      <w:tblGrid>
        <w:gridCol w:w="3295"/>
        <w:gridCol w:w="6594"/>
      </w:tblGrid>
      <w:tr w:rsidR="00922FB3" w14:paraId="28BF3F33" w14:textId="77777777" w:rsidTr="00922FB3">
        <w:tc>
          <w:tcPr>
            <w:tcW w:w="3295" w:type="dxa"/>
          </w:tcPr>
          <w:p w14:paraId="1A6C3C12" w14:textId="77777777" w:rsidR="00922FB3" w:rsidRPr="0081386F" w:rsidRDefault="00922FB3" w:rsidP="00922FB3">
            <w:pPr>
              <w:rPr>
                <w:b/>
              </w:rPr>
            </w:pPr>
            <w:r w:rsidRPr="0081386F">
              <w:rPr>
                <w:b/>
              </w:rPr>
              <w:t xml:space="preserve">Intitulé de la </w:t>
            </w:r>
            <w:r>
              <w:rPr>
                <w:b/>
              </w:rPr>
              <w:t>direction</w:t>
            </w:r>
          </w:p>
        </w:tc>
        <w:tc>
          <w:tcPr>
            <w:tcW w:w="6594" w:type="dxa"/>
          </w:tcPr>
          <w:p w14:paraId="45495143" w14:textId="77777777" w:rsidR="00922FB3" w:rsidRPr="0081386F" w:rsidRDefault="00922FB3" w:rsidP="000443C3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922FB3" w14:paraId="12B490D6" w14:textId="77777777" w:rsidTr="00922FB3">
        <w:tc>
          <w:tcPr>
            <w:tcW w:w="3295" w:type="dxa"/>
          </w:tcPr>
          <w:p w14:paraId="4BE8426C" w14:textId="77777777" w:rsidR="00922FB3" w:rsidRDefault="007F3EEF" w:rsidP="00922FB3">
            <w:r>
              <w:t>Prout le contrôle de gestion</w:t>
            </w:r>
            <w:bookmarkStart w:id="5" w:name="_GoBack"/>
            <w:bookmarkEnd w:id="5"/>
          </w:p>
        </w:tc>
        <w:tc>
          <w:tcPr>
            <w:tcW w:w="6594" w:type="dxa"/>
          </w:tcPr>
          <w:p w14:paraId="2848FA3C" w14:textId="77777777" w:rsidR="00922FB3" w:rsidRDefault="00922FB3" w:rsidP="000443C3">
            <w:r>
              <w:t>Une description libre</w:t>
            </w:r>
          </w:p>
        </w:tc>
      </w:tr>
      <w:tr w:rsidR="00922FB3" w14:paraId="09E930AC" w14:textId="77777777" w:rsidTr="00922FB3">
        <w:tc>
          <w:tcPr>
            <w:tcW w:w="3295" w:type="dxa"/>
          </w:tcPr>
          <w:p w14:paraId="34252EB2" w14:textId="77777777" w:rsidR="00922FB3" w:rsidRDefault="00922FB3" w:rsidP="00922FB3">
            <w:r>
              <w:t>Comptabilité</w:t>
            </w:r>
          </w:p>
        </w:tc>
        <w:tc>
          <w:tcPr>
            <w:tcW w:w="6594" w:type="dxa"/>
          </w:tcPr>
          <w:p w14:paraId="117D2B0C" w14:textId="77777777" w:rsidR="00922FB3" w:rsidRDefault="00922FB3" w:rsidP="000443C3">
            <w:r>
              <w:t>Une description libre</w:t>
            </w:r>
          </w:p>
        </w:tc>
      </w:tr>
      <w:tr w:rsidR="00922FB3" w14:paraId="2B26960A" w14:textId="77777777" w:rsidTr="00922FB3">
        <w:tc>
          <w:tcPr>
            <w:tcW w:w="3295" w:type="dxa"/>
          </w:tcPr>
          <w:p w14:paraId="51FCEAA2" w14:textId="77777777" w:rsidR="00922FB3" w:rsidRDefault="00922FB3" w:rsidP="00922FB3">
            <w:r>
              <w:t>Achats</w:t>
            </w:r>
          </w:p>
        </w:tc>
        <w:tc>
          <w:tcPr>
            <w:tcW w:w="6594" w:type="dxa"/>
          </w:tcPr>
          <w:p w14:paraId="6EC232DF" w14:textId="77777777" w:rsidR="00922FB3" w:rsidRDefault="00922FB3" w:rsidP="000443C3">
            <w:r>
              <w:t>Une description libre</w:t>
            </w:r>
          </w:p>
        </w:tc>
      </w:tr>
    </w:tbl>
    <w:p w14:paraId="0256CF62" w14:textId="77777777" w:rsidR="00823AA6" w:rsidRDefault="00823AA6">
      <w:pPr>
        <w:spacing w:after="0" w:line="240" w:lineRule="auto"/>
        <w:rPr>
          <w:rFonts w:ascii="Trebuchet MS" w:eastAsia="Times New Roman" w:hAnsi="Trebuchet MS"/>
          <w:bCs/>
          <w:color w:val="89BA17"/>
          <w:sz w:val="32"/>
          <w:szCs w:val="28"/>
        </w:rPr>
      </w:pPr>
    </w:p>
    <w:p w14:paraId="575E9C98" w14:textId="77777777" w:rsidR="007E518F" w:rsidRDefault="007E518F">
      <w:pPr>
        <w:spacing w:after="0" w:line="240" w:lineRule="auto"/>
        <w:rPr>
          <w:rFonts w:ascii="Trebuchet MS" w:eastAsia="Times New Roman" w:hAnsi="Trebuchet MS"/>
          <w:bCs/>
          <w:color w:val="89BA17"/>
          <w:sz w:val="32"/>
          <w:szCs w:val="28"/>
        </w:rPr>
      </w:pPr>
      <w:r>
        <w:br w:type="page"/>
      </w:r>
    </w:p>
    <w:p w14:paraId="63AA63B0" w14:textId="77777777" w:rsidR="00996511" w:rsidRDefault="00996511" w:rsidP="00996511">
      <w:pPr>
        <w:pStyle w:val="Titre2"/>
      </w:pPr>
      <w:r>
        <w:lastRenderedPageBreak/>
        <w:t>Communication</w:t>
      </w:r>
    </w:p>
    <w:p w14:paraId="1ABF3A12" w14:textId="77777777" w:rsidR="00996511" w:rsidRDefault="00996511" w:rsidP="00996511">
      <w:pPr>
        <w:pStyle w:val="Titre3"/>
      </w:pPr>
      <w:r>
        <w:t>Présentation</w:t>
      </w:r>
    </w:p>
    <w:p w14:paraId="352383EE" w14:textId="77777777" w:rsidR="00996511" w:rsidRDefault="00996511" w:rsidP="00996511">
      <w:pPr>
        <w:pStyle w:val="Paragraph"/>
      </w:pPr>
      <w:r>
        <w:t>Un paragraphe de présentation, libre, qui ne sera pas fédéré</w:t>
      </w:r>
    </w:p>
    <w:p w14:paraId="2E890E90" w14:textId="77777777" w:rsidR="0081386F" w:rsidRDefault="0081386F" w:rsidP="0081386F">
      <w:pPr>
        <w:pStyle w:val="Paragraph"/>
      </w:pPr>
      <w:r>
        <w:t>Puis une présentation des directions du pôle avec le diagramme issue du VP</w:t>
      </w:r>
      <w:r w:rsidR="009E2741">
        <w:t>.</w:t>
      </w:r>
    </w:p>
    <w:p w14:paraId="5B0080A1" w14:textId="77777777" w:rsidR="0081386F" w:rsidRDefault="0081386F" w:rsidP="0081386F">
      <w:pPr>
        <w:pStyle w:val="Paragraph"/>
        <w:keepNext/>
        <w:jc w:val="center"/>
      </w:pPr>
      <w:r>
        <w:rPr>
          <w:noProof/>
        </w:rPr>
        <w:drawing>
          <wp:inline distT="0" distB="0" distL="0" distR="0" wp14:anchorId="1559807B" wp14:editId="25A299C5">
            <wp:extent cx="4785360" cy="185166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municatio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5360" cy="185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383EB" w14:textId="77777777" w:rsidR="0081386F" w:rsidRPr="00996511" w:rsidRDefault="0081386F" w:rsidP="0081386F">
      <w:pPr>
        <w:pStyle w:val="Lgende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 : </w:t>
      </w:r>
      <w:r>
        <w:rPr>
          <w:noProof/>
        </w:rPr>
        <w:t>Les directions du pôle</w:t>
      </w:r>
    </w:p>
    <w:p w14:paraId="47F8A9A2" w14:textId="77777777" w:rsidR="00922FB3" w:rsidRDefault="00922FB3" w:rsidP="00127B10">
      <w:pPr>
        <w:pStyle w:val="Titre3"/>
      </w:pPr>
      <w:r>
        <w:t>Les directions</w:t>
      </w:r>
    </w:p>
    <w:p w14:paraId="29908ED5" w14:textId="77777777" w:rsidR="00922FB3" w:rsidRPr="00181152" w:rsidRDefault="00922FB3" w:rsidP="00922FB3">
      <w:pPr>
        <w:pStyle w:val="Paragraph"/>
      </w:pPr>
      <w:r>
        <w:t>Si on ajoute un ligne dans le tableau =&gt; on ajoute une direction dans la base de données</w:t>
      </w:r>
    </w:p>
    <w:tbl>
      <w:tblPr>
        <w:tblStyle w:val="Grille"/>
        <w:tblW w:w="0" w:type="auto"/>
        <w:tblLook w:val="04A0" w:firstRow="1" w:lastRow="0" w:firstColumn="1" w:lastColumn="0" w:noHBand="0" w:noVBand="1"/>
      </w:tblPr>
      <w:tblGrid>
        <w:gridCol w:w="3295"/>
        <w:gridCol w:w="6594"/>
      </w:tblGrid>
      <w:tr w:rsidR="00922FB3" w14:paraId="1DB358CC" w14:textId="77777777" w:rsidTr="00922FB3">
        <w:tc>
          <w:tcPr>
            <w:tcW w:w="3295" w:type="dxa"/>
          </w:tcPr>
          <w:p w14:paraId="29C45932" w14:textId="77777777" w:rsidR="00922FB3" w:rsidRPr="0081386F" w:rsidRDefault="00922FB3" w:rsidP="00922FB3">
            <w:pPr>
              <w:rPr>
                <w:b/>
              </w:rPr>
            </w:pPr>
            <w:r w:rsidRPr="0081386F">
              <w:rPr>
                <w:b/>
              </w:rPr>
              <w:t xml:space="preserve">Intitulé de la </w:t>
            </w:r>
            <w:r>
              <w:rPr>
                <w:b/>
              </w:rPr>
              <w:t>direction</w:t>
            </w:r>
          </w:p>
        </w:tc>
        <w:tc>
          <w:tcPr>
            <w:tcW w:w="6594" w:type="dxa"/>
          </w:tcPr>
          <w:p w14:paraId="6C9EA881" w14:textId="77777777" w:rsidR="00922FB3" w:rsidRPr="0081386F" w:rsidRDefault="00922FB3" w:rsidP="000443C3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922FB3" w14:paraId="2CF54D28" w14:textId="77777777" w:rsidTr="00922FB3">
        <w:tc>
          <w:tcPr>
            <w:tcW w:w="3295" w:type="dxa"/>
          </w:tcPr>
          <w:p w14:paraId="04624E5F" w14:textId="77777777" w:rsidR="00922FB3" w:rsidRDefault="00922FB3" w:rsidP="00922FB3">
            <w:r>
              <w:t>Direction Communication Externe</w:t>
            </w:r>
          </w:p>
        </w:tc>
        <w:tc>
          <w:tcPr>
            <w:tcW w:w="6594" w:type="dxa"/>
          </w:tcPr>
          <w:p w14:paraId="4A655832" w14:textId="77777777" w:rsidR="00922FB3" w:rsidRDefault="00922FB3" w:rsidP="000443C3">
            <w:r>
              <w:t>Une description libre</w:t>
            </w:r>
          </w:p>
        </w:tc>
      </w:tr>
      <w:tr w:rsidR="00922FB3" w14:paraId="5CF7ABEA" w14:textId="77777777" w:rsidTr="00922FB3">
        <w:tc>
          <w:tcPr>
            <w:tcW w:w="3295" w:type="dxa"/>
          </w:tcPr>
          <w:p w14:paraId="599DCCF3" w14:textId="77777777" w:rsidR="00922FB3" w:rsidRDefault="00922FB3" w:rsidP="00922FB3">
            <w:r>
              <w:t>Direction Communication Interne</w:t>
            </w:r>
          </w:p>
        </w:tc>
        <w:tc>
          <w:tcPr>
            <w:tcW w:w="6594" w:type="dxa"/>
          </w:tcPr>
          <w:p w14:paraId="15CC62D1" w14:textId="77777777" w:rsidR="00922FB3" w:rsidRDefault="00922FB3" w:rsidP="000443C3">
            <w:r>
              <w:t>Une description libre</w:t>
            </w:r>
          </w:p>
        </w:tc>
      </w:tr>
      <w:tr w:rsidR="00922FB3" w14:paraId="78392279" w14:textId="77777777" w:rsidTr="00922FB3">
        <w:tc>
          <w:tcPr>
            <w:tcW w:w="3295" w:type="dxa"/>
          </w:tcPr>
          <w:p w14:paraId="248B0E7F" w14:textId="77777777" w:rsidR="00922FB3" w:rsidRDefault="00922FB3" w:rsidP="00922FB3">
            <w:r>
              <w:t>Direction Marketing</w:t>
            </w:r>
          </w:p>
        </w:tc>
        <w:tc>
          <w:tcPr>
            <w:tcW w:w="6594" w:type="dxa"/>
          </w:tcPr>
          <w:p w14:paraId="05B7D37D" w14:textId="77777777" w:rsidR="00922FB3" w:rsidRDefault="00922FB3" w:rsidP="000443C3">
            <w:r>
              <w:t>Une description libre</w:t>
            </w:r>
          </w:p>
        </w:tc>
      </w:tr>
    </w:tbl>
    <w:p w14:paraId="42EC6169" w14:textId="77777777" w:rsidR="00823AA6" w:rsidRDefault="00823AA6">
      <w:pPr>
        <w:spacing w:after="0" w:line="240" w:lineRule="auto"/>
        <w:rPr>
          <w:rFonts w:ascii="Trebuchet MS" w:eastAsia="Times New Roman" w:hAnsi="Trebuchet MS"/>
          <w:bCs/>
          <w:color w:val="89BA17"/>
          <w:sz w:val="32"/>
          <w:szCs w:val="28"/>
        </w:rPr>
      </w:pPr>
    </w:p>
    <w:p w14:paraId="0161D0E4" w14:textId="77777777" w:rsidR="007E518F" w:rsidRDefault="007E518F">
      <w:pPr>
        <w:spacing w:after="0" w:line="240" w:lineRule="auto"/>
        <w:rPr>
          <w:rFonts w:ascii="Trebuchet MS" w:eastAsia="Times New Roman" w:hAnsi="Trebuchet MS"/>
          <w:bCs/>
          <w:color w:val="89BA17"/>
          <w:sz w:val="32"/>
          <w:szCs w:val="28"/>
        </w:rPr>
      </w:pPr>
      <w:r>
        <w:br w:type="page"/>
      </w:r>
    </w:p>
    <w:p w14:paraId="209762D8" w14:textId="77777777" w:rsidR="00996511" w:rsidRDefault="00996511" w:rsidP="00996511">
      <w:pPr>
        <w:pStyle w:val="Titre2"/>
      </w:pPr>
      <w:r>
        <w:lastRenderedPageBreak/>
        <w:t>Administratif</w:t>
      </w:r>
    </w:p>
    <w:p w14:paraId="6AB7ABCB" w14:textId="77777777" w:rsidR="00996511" w:rsidRDefault="00996511" w:rsidP="00996511">
      <w:pPr>
        <w:pStyle w:val="Titre3"/>
      </w:pPr>
      <w:r>
        <w:t>Présentation</w:t>
      </w:r>
    </w:p>
    <w:p w14:paraId="23468059" w14:textId="77777777" w:rsidR="00996511" w:rsidRDefault="00996511" w:rsidP="00996511">
      <w:pPr>
        <w:pStyle w:val="Paragraph"/>
      </w:pPr>
      <w:r>
        <w:t>Un paragraphe de présentation, libre, qui ne sera pas fédéré</w:t>
      </w:r>
    </w:p>
    <w:p w14:paraId="62B6A036" w14:textId="77777777" w:rsidR="0081386F" w:rsidRDefault="0081386F" w:rsidP="0081386F">
      <w:pPr>
        <w:pStyle w:val="Paragraph"/>
      </w:pPr>
      <w:r>
        <w:t>Puis une présentation des directions du pôle avec le diagramme issue du VP</w:t>
      </w:r>
      <w:r w:rsidR="009E2741">
        <w:t>.</w:t>
      </w:r>
    </w:p>
    <w:p w14:paraId="132D1535" w14:textId="77777777" w:rsidR="0081386F" w:rsidRDefault="0081386F" w:rsidP="0081386F">
      <w:pPr>
        <w:pStyle w:val="Paragraph"/>
        <w:keepNext/>
        <w:jc w:val="center"/>
      </w:pPr>
      <w:r>
        <w:rPr>
          <w:noProof/>
        </w:rPr>
        <w:drawing>
          <wp:inline distT="0" distB="0" distL="0" distR="0" wp14:anchorId="69F1DF0C" wp14:editId="7F06D04F">
            <wp:extent cx="4785360" cy="185166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municatio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5360" cy="185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340B6" w14:textId="77777777" w:rsidR="0081386F" w:rsidRPr="00996511" w:rsidRDefault="0081386F" w:rsidP="0081386F">
      <w:pPr>
        <w:pStyle w:val="Lgende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 : </w:t>
      </w:r>
      <w:r>
        <w:rPr>
          <w:noProof/>
        </w:rPr>
        <w:t>Les directions du pôle</w:t>
      </w:r>
    </w:p>
    <w:p w14:paraId="03265146" w14:textId="77777777" w:rsidR="00922FB3" w:rsidRDefault="00922FB3" w:rsidP="00127B10">
      <w:pPr>
        <w:pStyle w:val="Titre3"/>
      </w:pPr>
      <w:r>
        <w:t>Les directions</w:t>
      </w:r>
    </w:p>
    <w:p w14:paraId="7008A505" w14:textId="77777777" w:rsidR="00922FB3" w:rsidRPr="00181152" w:rsidRDefault="00922FB3" w:rsidP="00922FB3">
      <w:pPr>
        <w:pStyle w:val="Paragraph"/>
      </w:pPr>
      <w:r>
        <w:t>Si on ajoute un ligne dans le tableau =&gt; on ajoute une direction dans la base de données</w:t>
      </w:r>
    </w:p>
    <w:tbl>
      <w:tblPr>
        <w:tblStyle w:val="Grille"/>
        <w:tblW w:w="0" w:type="auto"/>
        <w:tblLook w:val="04A0" w:firstRow="1" w:lastRow="0" w:firstColumn="1" w:lastColumn="0" w:noHBand="0" w:noVBand="1"/>
      </w:tblPr>
      <w:tblGrid>
        <w:gridCol w:w="3295"/>
        <w:gridCol w:w="6594"/>
      </w:tblGrid>
      <w:tr w:rsidR="00922FB3" w14:paraId="04B1CCB2" w14:textId="77777777" w:rsidTr="00922FB3">
        <w:tc>
          <w:tcPr>
            <w:tcW w:w="3295" w:type="dxa"/>
          </w:tcPr>
          <w:p w14:paraId="16AFB2AC" w14:textId="77777777" w:rsidR="00922FB3" w:rsidRPr="0081386F" w:rsidRDefault="00922FB3" w:rsidP="00922FB3">
            <w:pPr>
              <w:rPr>
                <w:b/>
              </w:rPr>
            </w:pPr>
            <w:r w:rsidRPr="0081386F">
              <w:rPr>
                <w:b/>
              </w:rPr>
              <w:t xml:space="preserve">Intitulé de la </w:t>
            </w:r>
            <w:r>
              <w:rPr>
                <w:b/>
              </w:rPr>
              <w:t>direction</w:t>
            </w:r>
          </w:p>
        </w:tc>
        <w:tc>
          <w:tcPr>
            <w:tcW w:w="6594" w:type="dxa"/>
          </w:tcPr>
          <w:p w14:paraId="6D6632A5" w14:textId="77777777" w:rsidR="00922FB3" w:rsidRPr="0081386F" w:rsidRDefault="00922FB3" w:rsidP="000443C3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922FB3" w14:paraId="02A15CA4" w14:textId="77777777" w:rsidTr="00922FB3">
        <w:tc>
          <w:tcPr>
            <w:tcW w:w="3295" w:type="dxa"/>
          </w:tcPr>
          <w:p w14:paraId="340679BE" w14:textId="77777777" w:rsidR="00922FB3" w:rsidRDefault="00922FB3" w:rsidP="00922FB3">
            <w:r>
              <w:t>Resources Humaines</w:t>
            </w:r>
          </w:p>
        </w:tc>
        <w:tc>
          <w:tcPr>
            <w:tcW w:w="6594" w:type="dxa"/>
          </w:tcPr>
          <w:p w14:paraId="777946E3" w14:textId="77777777" w:rsidR="00922FB3" w:rsidRDefault="00922FB3" w:rsidP="000443C3">
            <w:r>
              <w:t>Une description libre</w:t>
            </w:r>
          </w:p>
        </w:tc>
      </w:tr>
      <w:tr w:rsidR="00922FB3" w14:paraId="307D7636" w14:textId="77777777" w:rsidTr="00922FB3">
        <w:tc>
          <w:tcPr>
            <w:tcW w:w="3295" w:type="dxa"/>
          </w:tcPr>
          <w:p w14:paraId="036BC1E5" w14:textId="77777777" w:rsidR="00922FB3" w:rsidRDefault="00922FB3" w:rsidP="00922FB3">
            <w:r>
              <w:t>Direction Juridique</w:t>
            </w:r>
          </w:p>
        </w:tc>
        <w:tc>
          <w:tcPr>
            <w:tcW w:w="6594" w:type="dxa"/>
          </w:tcPr>
          <w:p w14:paraId="57FA1827" w14:textId="77777777" w:rsidR="00922FB3" w:rsidRDefault="00922FB3" w:rsidP="000443C3">
            <w:r>
              <w:t>Une description libre</w:t>
            </w:r>
          </w:p>
        </w:tc>
      </w:tr>
      <w:tr w:rsidR="00922FB3" w14:paraId="5AEAFCF4" w14:textId="77777777" w:rsidTr="00922FB3">
        <w:tc>
          <w:tcPr>
            <w:tcW w:w="3295" w:type="dxa"/>
          </w:tcPr>
          <w:p w14:paraId="582CCF4E" w14:textId="77777777" w:rsidR="00922FB3" w:rsidRDefault="00922FB3" w:rsidP="00922FB3">
            <w:r>
              <w:t>Direction des Systèmes d'Information</w:t>
            </w:r>
          </w:p>
        </w:tc>
        <w:tc>
          <w:tcPr>
            <w:tcW w:w="6594" w:type="dxa"/>
          </w:tcPr>
          <w:p w14:paraId="4A19CD6F" w14:textId="77777777" w:rsidR="00922FB3" w:rsidRDefault="00922FB3" w:rsidP="000443C3">
            <w:r>
              <w:t>Une description libre</w:t>
            </w:r>
          </w:p>
        </w:tc>
      </w:tr>
      <w:tr w:rsidR="00922FB3" w14:paraId="0CEB6A83" w14:textId="77777777" w:rsidTr="00922FB3">
        <w:tc>
          <w:tcPr>
            <w:tcW w:w="3295" w:type="dxa"/>
          </w:tcPr>
          <w:p w14:paraId="03F7107C" w14:textId="77777777" w:rsidR="00922FB3" w:rsidRDefault="00922FB3" w:rsidP="00922FB3">
            <w:r>
              <w:t>Services Techniques</w:t>
            </w:r>
          </w:p>
        </w:tc>
        <w:tc>
          <w:tcPr>
            <w:tcW w:w="6594" w:type="dxa"/>
          </w:tcPr>
          <w:p w14:paraId="3840117B" w14:textId="77777777" w:rsidR="00922FB3" w:rsidRDefault="00922FB3" w:rsidP="000443C3">
            <w:r>
              <w:t>Une description libre</w:t>
            </w:r>
          </w:p>
        </w:tc>
      </w:tr>
    </w:tbl>
    <w:p w14:paraId="3E61DA5D" w14:textId="77777777" w:rsidR="00823AA6" w:rsidRDefault="00823AA6">
      <w:pPr>
        <w:spacing w:after="0" w:line="240" w:lineRule="auto"/>
        <w:rPr>
          <w:rFonts w:ascii="Trebuchet MS" w:eastAsia="Times New Roman" w:hAnsi="Trebuchet MS"/>
          <w:bCs/>
          <w:color w:val="89BA17"/>
          <w:sz w:val="32"/>
          <w:szCs w:val="28"/>
        </w:rPr>
      </w:pPr>
    </w:p>
    <w:p w14:paraId="4B02F328" w14:textId="77777777" w:rsidR="007E518F" w:rsidRDefault="007E518F">
      <w:pPr>
        <w:spacing w:after="0" w:line="240" w:lineRule="auto"/>
        <w:rPr>
          <w:rFonts w:ascii="Trebuchet MS" w:eastAsia="Times New Roman" w:hAnsi="Trebuchet MS"/>
          <w:bCs/>
          <w:color w:val="89BA17"/>
          <w:sz w:val="32"/>
          <w:szCs w:val="28"/>
        </w:rPr>
      </w:pPr>
      <w:r>
        <w:br w:type="page"/>
      </w:r>
    </w:p>
    <w:p w14:paraId="4B372969" w14:textId="77777777" w:rsidR="00996511" w:rsidRDefault="00996511" w:rsidP="00996511">
      <w:pPr>
        <w:pStyle w:val="Titre2"/>
      </w:pPr>
      <w:r>
        <w:lastRenderedPageBreak/>
        <w:t>Gouvernance</w:t>
      </w:r>
    </w:p>
    <w:p w14:paraId="1E3C7FDB" w14:textId="77777777" w:rsidR="00996511" w:rsidRDefault="00996511" w:rsidP="00996511">
      <w:pPr>
        <w:pStyle w:val="Titre3"/>
      </w:pPr>
      <w:r>
        <w:t>Présentation</w:t>
      </w:r>
    </w:p>
    <w:p w14:paraId="1201BED1" w14:textId="77777777" w:rsidR="00996511" w:rsidRDefault="00996511" w:rsidP="00996511">
      <w:pPr>
        <w:pStyle w:val="Paragraph"/>
      </w:pPr>
      <w:r>
        <w:t>Un paragraphe de présentation, libre, qui ne sera pas fédéré</w:t>
      </w:r>
    </w:p>
    <w:p w14:paraId="68020BA0" w14:textId="77777777" w:rsidR="0081386F" w:rsidRDefault="0081386F" w:rsidP="0081386F">
      <w:pPr>
        <w:pStyle w:val="Paragraph"/>
      </w:pPr>
      <w:r>
        <w:t>Puis une présentation des directions du pôle avec le diagramme issue du VP</w:t>
      </w:r>
      <w:r w:rsidR="009E2741">
        <w:t>.</w:t>
      </w:r>
    </w:p>
    <w:p w14:paraId="3184DFB4" w14:textId="77777777" w:rsidR="0081386F" w:rsidRDefault="0081386F" w:rsidP="0081386F">
      <w:pPr>
        <w:pStyle w:val="Paragraph"/>
        <w:keepNext/>
        <w:jc w:val="center"/>
      </w:pPr>
      <w:r>
        <w:rPr>
          <w:noProof/>
        </w:rPr>
        <w:drawing>
          <wp:inline distT="0" distB="0" distL="0" distR="0" wp14:anchorId="437257B1" wp14:editId="149AF7D9">
            <wp:extent cx="4785360" cy="185166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municatio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5360" cy="185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6C96B" w14:textId="77777777" w:rsidR="0081386F" w:rsidRPr="00996511" w:rsidRDefault="0081386F" w:rsidP="0081386F">
      <w:pPr>
        <w:pStyle w:val="Lgende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 : </w:t>
      </w:r>
      <w:r>
        <w:rPr>
          <w:noProof/>
        </w:rPr>
        <w:t>Les directions du pôle</w:t>
      </w:r>
    </w:p>
    <w:p w14:paraId="3AE9DD39" w14:textId="77777777" w:rsidR="00922FB3" w:rsidRDefault="00922FB3" w:rsidP="00127B10">
      <w:pPr>
        <w:pStyle w:val="Titre3"/>
      </w:pPr>
      <w:r>
        <w:t>Les directions</w:t>
      </w:r>
    </w:p>
    <w:p w14:paraId="38D894E5" w14:textId="77777777" w:rsidR="00922FB3" w:rsidRPr="00181152" w:rsidRDefault="00922FB3" w:rsidP="00922FB3">
      <w:pPr>
        <w:pStyle w:val="Paragraph"/>
      </w:pPr>
      <w:r>
        <w:t>Si on ajoute un ligne dans le tableau =&gt; on ajoute une direction dans la base de données</w:t>
      </w:r>
    </w:p>
    <w:tbl>
      <w:tblPr>
        <w:tblStyle w:val="Grille"/>
        <w:tblW w:w="0" w:type="auto"/>
        <w:tblLook w:val="04A0" w:firstRow="1" w:lastRow="0" w:firstColumn="1" w:lastColumn="0" w:noHBand="0" w:noVBand="1"/>
      </w:tblPr>
      <w:tblGrid>
        <w:gridCol w:w="3295"/>
        <w:gridCol w:w="6594"/>
      </w:tblGrid>
      <w:tr w:rsidR="00922FB3" w14:paraId="174EECA1" w14:textId="77777777" w:rsidTr="00922FB3">
        <w:tc>
          <w:tcPr>
            <w:tcW w:w="3295" w:type="dxa"/>
          </w:tcPr>
          <w:p w14:paraId="67D4F014" w14:textId="77777777" w:rsidR="00922FB3" w:rsidRPr="0081386F" w:rsidRDefault="00922FB3" w:rsidP="00922FB3">
            <w:pPr>
              <w:rPr>
                <w:b/>
              </w:rPr>
            </w:pPr>
            <w:r w:rsidRPr="0081386F">
              <w:rPr>
                <w:b/>
              </w:rPr>
              <w:t xml:space="preserve">Intitulé de la </w:t>
            </w:r>
            <w:r>
              <w:rPr>
                <w:b/>
              </w:rPr>
              <w:t>direction</w:t>
            </w:r>
          </w:p>
        </w:tc>
        <w:tc>
          <w:tcPr>
            <w:tcW w:w="6594" w:type="dxa"/>
          </w:tcPr>
          <w:p w14:paraId="6F0B15C4" w14:textId="77777777" w:rsidR="00922FB3" w:rsidRPr="0081386F" w:rsidRDefault="00922FB3" w:rsidP="000443C3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922FB3" w14:paraId="405531FE" w14:textId="77777777" w:rsidTr="00922FB3">
        <w:tc>
          <w:tcPr>
            <w:tcW w:w="3295" w:type="dxa"/>
          </w:tcPr>
          <w:p w14:paraId="49D889AB" w14:textId="77777777" w:rsidR="00922FB3" w:rsidRDefault="00922FB3" w:rsidP="00922FB3">
            <w:r>
              <w:t>Assemblée Générale</w:t>
            </w:r>
          </w:p>
        </w:tc>
        <w:tc>
          <w:tcPr>
            <w:tcW w:w="6594" w:type="dxa"/>
          </w:tcPr>
          <w:p w14:paraId="13265345" w14:textId="77777777" w:rsidR="00922FB3" w:rsidRDefault="00922FB3" w:rsidP="000443C3">
            <w:r>
              <w:t>Une description libre</w:t>
            </w:r>
          </w:p>
        </w:tc>
      </w:tr>
      <w:tr w:rsidR="00922FB3" w14:paraId="13E6AC89" w14:textId="77777777" w:rsidTr="00922FB3">
        <w:tc>
          <w:tcPr>
            <w:tcW w:w="3295" w:type="dxa"/>
          </w:tcPr>
          <w:p w14:paraId="1F6BB265" w14:textId="77777777" w:rsidR="00922FB3" w:rsidRDefault="00922FB3" w:rsidP="00922FB3">
            <w:r>
              <w:t>Direction Générale</w:t>
            </w:r>
          </w:p>
        </w:tc>
        <w:tc>
          <w:tcPr>
            <w:tcW w:w="6594" w:type="dxa"/>
          </w:tcPr>
          <w:p w14:paraId="01A78D5C" w14:textId="77777777" w:rsidR="00922FB3" w:rsidRDefault="00922FB3" w:rsidP="000443C3">
            <w:r>
              <w:t>Une description libre</w:t>
            </w:r>
          </w:p>
        </w:tc>
      </w:tr>
      <w:tr w:rsidR="00922FB3" w14:paraId="11D28BE6" w14:textId="77777777" w:rsidTr="00922FB3">
        <w:tc>
          <w:tcPr>
            <w:tcW w:w="3295" w:type="dxa"/>
          </w:tcPr>
          <w:p w14:paraId="1375BA65" w14:textId="77777777" w:rsidR="00922FB3" w:rsidRDefault="00922FB3" w:rsidP="00922FB3">
            <w:r>
              <w:t>Conseil stratégique</w:t>
            </w:r>
          </w:p>
        </w:tc>
        <w:tc>
          <w:tcPr>
            <w:tcW w:w="6594" w:type="dxa"/>
          </w:tcPr>
          <w:p w14:paraId="267C83A1" w14:textId="77777777" w:rsidR="00922FB3" w:rsidRDefault="00922FB3" w:rsidP="000443C3">
            <w:r>
              <w:t>Une description libre</w:t>
            </w:r>
          </w:p>
        </w:tc>
      </w:tr>
    </w:tbl>
    <w:p w14:paraId="554DAE90" w14:textId="77777777" w:rsidR="00823AA6" w:rsidRDefault="00823AA6">
      <w:pPr>
        <w:spacing w:after="0" w:line="240" w:lineRule="auto"/>
        <w:rPr>
          <w:rFonts w:ascii="Trebuchet MS" w:eastAsia="Times New Roman" w:hAnsi="Trebuchet MS"/>
          <w:bCs/>
          <w:color w:val="89BA17"/>
          <w:sz w:val="32"/>
          <w:szCs w:val="28"/>
        </w:rPr>
      </w:pPr>
    </w:p>
    <w:p w14:paraId="202EAEC2" w14:textId="77777777" w:rsidR="007E518F" w:rsidRDefault="007E518F">
      <w:pPr>
        <w:spacing w:after="0" w:line="240" w:lineRule="auto"/>
        <w:rPr>
          <w:rFonts w:ascii="Trebuchet MS" w:eastAsia="Times New Roman" w:hAnsi="Trebuchet MS"/>
          <w:bCs/>
          <w:color w:val="89BA17"/>
          <w:sz w:val="32"/>
          <w:szCs w:val="28"/>
        </w:rPr>
      </w:pPr>
      <w:r>
        <w:br w:type="page"/>
      </w:r>
    </w:p>
    <w:p w14:paraId="39F2FB94" w14:textId="77777777" w:rsidR="00996511" w:rsidRDefault="00996511" w:rsidP="00996511">
      <w:pPr>
        <w:pStyle w:val="Titre2"/>
      </w:pPr>
      <w:r>
        <w:lastRenderedPageBreak/>
        <w:t>International</w:t>
      </w:r>
    </w:p>
    <w:p w14:paraId="39AA31F6" w14:textId="77777777" w:rsidR="00996511" w:rsidRDefault="00996511" w:rsidP="00996511">
      <w:pPr>
        <w:pStyle w:val="Titre3"/>
      </w:pPr>
      <w:r>
        <w:t>Présentation</w:t>
      </w:r>
    </w:p>
    <w:p w14:paraId="514B71FF" w14:textId="77777777" w:rsidR="00996511" w:rsidRDefault="00996511" w:rsidP="00996511">
      <w:pPr>
        <w:pStyle w:val="Paragraph"/>
      </w:pPr>
      <w:r>
        <w:t>Un paragraphe de présentation, libre, qui ne sera pas fédéré</w:t>
      </w:r>
    </w:p>
    <w:p w14:paraId="5661365A" w14:textId="77777777" w:rsidR="0081386F" w:rsidRDefault="0081386F" w:rsidP="0081386F">
      <w:pPr>
        <w:pStyle w:val="Paragraph"/>
      </w:pPr>
      <w:r>
        <w:t>Puis une présentation des directions du pôle avec le diagramme issue du VP</w:t>
      </w:r>
      <w:r w:rsidR="009E2741">
        <w:t>.</w:t>
      </w:r>
    </w:p>
    <w:p w14:paraId="6A6EF80E" w14:textId="77777777" w:rsidR="0081386F" w:rsidRDefault="0081386F" w:rsidP="0081386F">
      <w:pPr>
        <w:pStyle w:val="Paragraph"/>
        <w:keepNext/>
        <w:jc w:val="center"/>
      </w:pPr>
      <w:r>
        <w:rPr>
          <w:noProof/>
        </w:rPr>
        <w:drawing>
          <wp:inline distT="0" distB="0" distL="0" distR="0" wp14:anchorId="1822EB71" wp14:editId="0EAF1CF4">
            <wp:extent cx="4785360" cy="185166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municatio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5360" cy="185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F175D" w14:textId="77777777" w:rsidR="0081386F" w:rsidRPr="00996511" w:rsidRDefault="0081386F" w:rsidP="0081386F">
      <w:pPr>
        <w:pStyle w:val="Lgende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 : </w:t>
      </w:r>
      <w:r>
        <w:rPr>
          <w:noProof/>
        </w:rPr>
        <w:t>Les directions du pôle</w:t>
      </w:r>
    </w:p>
    <w:p w14:paraId="2FA0224D" w14:textId="77777777" w:rsidR="00922FB3" w:rsidRDefault="00922FB3" w:rsidP="00127B10">
      <w:pPr>
        <w:pStyle w:val="Titre3"/>
      </w:pPr>
      <w:r>
        <w:t>Les directions</w:t>
      </w:r>
    </w:p>
    <w:p w14:paraId="2D50C3CF" w14:textId="77777777" w:rsidR="00922FB3" w:rsidRPr="00181152" w:rsidRDefault="00922FB3" w:rsidP="00922FB3">
      <w:pPr>
        <w:pStyle w:val="Paragraph"/>
      </w:pPr>
      <w:r>
        <w:t>Si on ajoute un ligne dans le tableau =&gt; on ajoute une direction dans la base de données</w:t>
      </w:r>
    </w:p>
    <w:tbl>
      <w:tblPr>
        <w:tblStyle w:val="Grille"/>
        <w:tblW w:w="0" w:type="auto"/>
        <w:tblLook w:val="04A0" w:firstRow="1" w:lastRow="0" w:firstColumn="1" w:lastColumn="0" w:noHBand="0" w:noVBand="1"/>
      </w:tblPr>
      <w:tblGrid>
        <w:gridCol w:w="3295"/>
        <w:gridCol w:w="6594"/>
      </w:tblGrid>
      <w:tr w:rsidR="00922FB3" w14:paraId="075480E3" w14:textId="77777777" w:rsidTr="00922FB3">
        <w:tc>
          <w:tcPr>
            <w:tcW w:w="3295" w:type="dxa"/>
          </w:tcPr>
          <w:p w14:paraId="0E749BE4" w14:textId="77777777" w:rsidR="00922FB3" w:rsidRPr="0081386F" w:rsidRDefault="00922FB3" w:rsidP="00922FB3">
            <w:pPr>
              <w:rPr>
                <w:b/>
              </w:rPr>
            </w:pPr>
            <w:r w:rsidRPr="0081386F">
              <w:rPr>
                <w:b/>
              </w:rPr>
              <w:t xml:space="preserve">Intitulé de la </w:t>
            </w:r>
            <w:r>
              <w:rPr>
                <w:b/>
              </w:rPr>
              <w:t>direction</w:t>
            </w:r>
          </w:p>
        </w:tc>
        <w:tc>
          <w:tcPr>
            <w:tcW w:w="6594" w:type="dxa"/>
          </w:tcPr>
          <w:p w14:paraId="2A8D3C71" w14:textId="77777777" w:rsidR="00922FB3" w:rsidRPr="0081386F" w:rsidRDefault="00922FB3" w:rsidP="000443C3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</w:tbl>
    <w:p w14:paraId="4FE14308" w14:textId="77777777" w:rsidR="00823AA6" w:rsidRDefault="00823AA6">
      <w:pPr>
        <w:spacing w:after="0" w:line="240" w:lineRule="auto"/>
        <w:rPr>
          <w:rFonts w:ascii="Trebuchet MS" w:eastAsia="Times New Roman" w:hAnsi="Trebuchet MS"/>
          <w:bCs/>
          <w:color w:val="89BA17"/>
          <w:sz w:val="32"/>
          <w:szCs w:val="28"/>
        </w:rPr>
      </w:pPr>
    </w:p>
    <w:p w14:paraId="0FD55716" w14:textId="77777777" w:rsidR="007E518F" w:rsidRDefault="007E518F">
      <w:pPr>
        <w:spacing w:after="0" w:line="240" w:lineRule="auto"/>
        <w:rPr>
          <w:rFonts w:ascii="Trebuchet MS" w:eastAsia="Times New Roman" w:hAnsi="Trebuchet MS"/>
          <w:bCs/>
          <w:color w:val="89BA17"/>
          <w:sz w:val="32"/>
          <w:szCs w:val="28"/>
        </w:rPr>
      </w:pPr>
      <w:r>
        <w:br w:type="page"/>
      </w:r>
    </w:p>
    <w:p w14:paraId="067A9DEB" w14:textId="77777777" w:rsidR="00996511" w:rsidRDefault="00996511" w:rsidP="00996511">
      <w:pPr>
        <w:pStyle w:val="Titre2"/>
      </w:pPr>
      <w:r>
        <w:lastRenderedPageBreak/>
        <w:t>Recherche et Développement</w:t>
      </w:r>
    </w:p>
    <w:p w14:paraId="2908F951" w14:textId="77777777" w:rsidR="00996511" w:rsidRDefault="00996511" w:rsidP="00996511">
      <w:pPr>
        <w:pStyle w:val="Titre3"/>
      </w:pPr>
      <w:r>
        <w:t>Présentation</w:t>
      </w:r>
    </w:p>
    <w:p w14:paraId="58517410" w14:textId="77777777" w:rsidR="00996511" w:rsidRDefault="00996511" w:rsidP="00996511">
      <w:pPr>
        <w:pStyle w:val="Paragraph"/>
      </w:pPr>
      <w:r>
        <w:t>Un paragraphe de présentation, libre, qui ne sera pas fédéré</w:t>
      </w:r>
    </w:p>
    <w:p w14:paraId="47DE6945" w14:textId="77777777" w:rsidR="0081386F" w:rsidRDefault="0081386F" w:rsidP="0081386F">
      <w:pPr>
        <w:pStyle w:val="Paragraph"/>
      </w:pPr>
      <w:r>
        <w:t>Puis une présentation des directions du pôle avec le diagramme issue du VP</w:t>
      </w:r>
      <w:r w:rsidR="009E2741">
        <w:t>.</w:t>
      </w:r>
    </w:p>
    <w:p w14:paraId="3A7965A4" w14:textId="77777777" w:rsidR="0081386F" w:rsidRDefault="0081386F" w:rsidP="0081386F">
      <w:pPr>
        <w:pStyle w:val="Paragraph"/>
        <w:keepNext/>
        <w:jc w:val="center"/>
      </w:pPr>
      <w:r>
        <w:rPr>
          <w:noProof/>
        </w:rPr>
        <w:drawing>
          <wp:inline distT="0" distB="0" distL="0" distR="0" wp14:anchorId="6EF67A61" wp14:editId="00C1CEDB">
            <wp:extent cx="4785360" cy="185166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municatio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5360" cy="185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D1BCB" w14:textId="77777777" w:rsidR="0081386F" w:rsidRPr="00996511" w:rsidRDefault="0081386F" w:rsidP="0081386F">
      <w:pPr>
        <w:pStyle w:val="Lgende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 : </w:t>
      </w:r>
      <w:r>
        <w:rPr>
          <w:noProof/>
        </w:rPr>
        <w:t>Les directions du pôle</w:t>
      </w:r>
    </w:p>
    <w:p w14:paraId="69602511" w14:textId="77777777" w:rsidR="00922FB3" w:rsidRDefault="00922FB3" w:rsidP="00127B10">
      <w:pPr>
        <w:pStyle w:val="Titre3"/>
      </w:pPr>
      <w:r>
        <w:t>Les directions</w:t>
      </w:r>
    </w:p>
    <w:p w14:paraId="287AF3B7" w14:textId="77777777" w:rsidR="00922FB3" w:rsidRPr="00181152" w:rsidRDefault="00922FB3" w:rsidP="00922FB3">
      <w:pPr>
        <w:pStyle w:val="Paragraph"/>
      </w:pPr>
      <w:r>
        <w:t>Si on ajoute un ligne dans le tableau =&gt; on ajoute une direction dans la base de données</w:t>
      </w:r>
    </w:p>
    <w:tbl>
      <w:tblPr>
        <w:tblStyle w:val="Grille"/>
        <w:tblW w:w="0" w:type="auto"/>
        <w:tblLook w:val="04A0" w:firstRow="1" w:lastRow="0" w:firstColumn="1" w:lastColumn="0" w:noHBand="0" w:noVBand="1"/>
      </w:tblPr>
      <w:tblGrid>
        <w:gridCol w:w="3295"/>
        <w:gridCol w:w="6594"/>
      </w:tblGrid>
      <w:tr w:rsidR="00922FB3" w14:paraId="70068C56" w14:textId="77777777" w:rsidTr="00922FB3">
        <w:tc>
          <w:tcPr>
            <w:tcW w:w="3295" w:type="dxa"/>
          </w:tcPr>
          <w:p w14:paraId="0FE47499" w14:textId="77777777" w:rsidR="00922FB3" w:rsidRPr="0081386F" w:rsidRDefault="00922FB3" w:rsidP="00922FB3">
            <w:pPr>
              <w:rPr>
                <w:b/>
              </w:rPr>
            </w:pPr>
            <w:r w:rsidRPr="0081386F">
              <w:rPr>
                <w:b/>
              </w:rPr>
              <w:t xml:space="preserve">Intitulé de la </w:t>
            </w:r>
            <w:r>
              <w:rPr>
                <w:b/>
              </w:rPr>
              <w:t>direction</w:t>
            </w:r>
          </w:p>
        </w:tc>
        <w:tc>
          <w:tcPr>
            <w:tcW w:w="6594" w:type="dxa"/>
          </w:tcPr>
          <w:p w14:paraId="4A59BF23" w14:textId="77777777" w:rsidR="00922FB3" w:rsidRPr="0081386F" w:rsidRDefault="00922FB3" w:rsidP="000443C3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922FB3" w14:paraId="77AA8288" w14:textId="77777777" w:rsidTr="00922FB3">
        <w:tc>
          <w:tcPr>
            <w:tcW w:w="3295" w:type="dxa"/>
          </w:tcPr>
          <w:p w14:paraId="4642AB4A" w14:textId="77777777" w:rsidR="00922FB3" w:rsidRDefault="00922FB3" w:rsidP="00922FB3">
            <w:r>
              <w:t>Recherche Amont</w:t>
            </w:r>
          </w:p>
        </w:tc>
        <w:tc>
          <w:tcPr>
            <w:tcW w:w="6594" w:type="dxa"/>
          </w:tcPr>
          <w:p w14:paraId="06B20D07" w14:textId="77777777" w:rsidR="00922FB3" w:rsidRDefault="00922FB3" w:rsidP="000443C3">
            <w:r>
              <w:t>Une description libre</w:t>
            </w:r>
          </w:p>
        </w:tc>
      </w:tr>
      <w:tr w:rsidR="00922FB3" w14:paraId="790B2A51" w14:textId="77777777" w:rsidTr="00922FB3">
        <w:tc>
          <w:tcPr>
            <w:tcW w:w="3295" w:type="dxa"/>
          </w:tcPr>
          <w:p w14:paraId="635E9610" w14:textId="77777777" w:rsidR="00922FB3" w:rsidRDefault="00922FB3" w:rsidP="00922FB3">
            <w:r>
              <w:t>Direction Innovation</w:t>
            </w:r>
          </w:p>
        </w:tc>
        <w:tc>
          <w:tcPr>
            <w:tcW w:w="6594" w:type="dxa"/>
          </w:tcPr>
          <w:p w14:paraId="3EAFCAFD" w14:textId="77777777" w:rsidR="00922FB3" w:rsidRDefault="00922FB3" w:rsidP="000443C3">
            <w:r>
              <w:t>Une description libre</w:t>
            </w:r>
          </w:p>
        </w:tc>
      </w:tr>
      <w:tr w:rsidR="00922FB3" w14:paraId="4F54F497" w14:textId="77777777" w:rsidTr="00922FB3">
        <w:tc>
          <w:tcPr>
            <w:tcW w:w="3295" w:type="dxa"/>
          </w:tcPr>
          <w:p w14:paraId="3C636089" w14:textId="77777777" w:rsidR="00922FB3" w:rsidRDefault="00922FB3" w:rsidP="00922FB3">
            <w:r>
              <w:t>Etudes et Projets</w:t>
            </w:r>
          </w:p>
        </w:tc>
        <w:tc>
          <w:tcPr>
            <w:tcW w:w="6594" w:type="dxa"/>
          </w:tcPr>
          <w:p w14:paraId="4B7B2C07" w14:textId="77777777" w:rsidR="00922FB3" w:rsidRDefault="00922FB3" w:rsidP="000443C3">
            <w:r>
              <w:t>Une description libre</w:t>
            </w:r>
          </w:p>
        </w:tc>
      </w:tr>
    </w:tbl>
    <w:p w14:paraId="09381BDA" w14:textId="77777777" w:rsidR="00823AA6" w:rsidRDefault="00823AA6">
      <w:pPr>
        <w:spacing w:after="0" w:line="240" w:lineRule="auto"/>
        <w:rPr>
          <w:rFonts w:ascii="Trebuchet MS" w:eastAsia="Times New Roman" w:hAnsi="Trebuchet MS"/>
          <w:bCs/>
          <w:color w:val="89BA17"/>
          <w:sz w:val="32"/>
          <w:szCs w:val="28"/>
        </w:rPr>
      </w:pPr>
    </w:p>
    <w:p w14:paraId="48912940" w14:textId="77777777" w:rsidR="007E518F" w:rsidRDefault="007E518F">
      <w:pPr>
        <w:spacing w:after="0" w:line="240" w:lineRule="auto"/>
        <w:rPr>
          <w:rFonts w:ascii="Trebuchet MS" w:eastAsia="Times New Roman" w:hAnsi="Trebuchet MS"/>
          <w:bCs/>
          <w:color w:val="89BA17"/>
          <w:sz w:val="32"/>
          <w:szCs w:val="28"/>
        </w:rPr>
      </w:pPr>
      <w:r>
        <w:br w:type="page"/>
      </w:r>
    </w:p>
    <w:p w14:paraId="03E858CA" w14:textId="77777777" w:rsidR="00996511" w:rsidRDefault="00996511" w:rsidP="00996511">
      <w:pPr>
        <w:pStyle w:val="Titre2"/>
      </w:pPr>
      <w:bookmarkStart w:id="6" w:name="_Toc428953748"/>
      <w:r>
        <w:lastRenderedPageBreak/>
        <w:t>Operations</w:t>
      </w:r>
      <w:bookmarkEnd w:id="6"/>
    </w:p>
    <w:p w14:paraId="03A2FD60" w14:textId="77777777" w:rsidR="00996511" w:rsidRDefault="00996511" w:rsidP="00996511">
      <w:pPr>
        <w:pStyle w:val="Titre3"/>
      </w:pPr>
      <w:bookmarkStart w:id="7" w:name="_Toc428953749"/>
      <w:r>
        <w:t>Présentation</w:t>
      </w:r>
      <w:bookmarkEnd w:id="7"/>
    </w:p>
    <w:p w14:paraId="1EDF0400" w14:textId="77777777" w:rsidR="00996511" w:rsidRDefault="00996511" w:rsidP="00996511">
      <w:pPr>
        <w:pStyle w:val="Paragraph"/>
      </w:pPr>
      <w:r>
        <w:t>Un paragraphe de présentation, libre, qui ne sera pas fédéré</w:t>
      </w:r>
    </w:p>
    <w:p w14:paraId="6CA92959" w14:textId="77777777" w:rsidR="0081386F" w:rsidRDefault="0081386F" w:rsidP="0081386F">
      <w:pPr>
        <w:pStyle w:val="Paragraph"/>
      </w:pPr>
      <w:r>
        <w:t>Puis une présentation des directions du pôle avec le diagramme issue du VP</w:t>
      </w:r>
      <w:r w:rsidR="009E2741">
        <w:t>.</w:t>
      </w:r>
    </w:p>
    <w:p w14:paraId="30A421C3" w14:textId="77777777" w:rsidR="0081386F" w:rsidRDefault="0081386F" w:rsidP="0081386F">
      <w:pPr>
        <w:pStyle w:val="Paragraph"/>
        <w:keepNext/>
        <w:jc w:val="center"/>
      </w:pPr>
      <w:r>
        <w:rPr>
          <w:noProof/>
        </w:rPr>
        <w:drawing>
          <wp:inline distT="0" distB="0" distL="0" distR="0" wp14:anchorId="26296587" wp14:editId="1D28A7D7">
            <wp:extent cx="4785360" cy="1851660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municatio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5360" cy="185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FF502" w14:textId="77777777" w:rsidR="0081386F" w:rsidRPr="00996511" w:rsidRDefault="0081386F" w:rsidP="0081386F">
      <w:pPr>
        <w:pStyle w:val="Lgende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 : </w:t>
      </w:r>
      <w:r>
        <w:rPr>
          <w:noProof/>
        </w:rPr>
        <w:t>Les directions du pôle</w:t>
      </w:r>
    </w:p>
    <w:p w14:paraId="305705ED" w14:textId="77777777" w:rsidR="00922FB3" w:rsidRDefault="00922FB3" w:rsidP="00127B10">
      <w:pPr>
        <w:pStyle w:val="Titre3"/>
      </w:pPr>
      <w:bookmarkStart w:id="8" w:name="_Toc428953750"/>
      <w:r>
        <w:t>Les directions</w:t>
      </w:r>
      <w:bookmarkEnd w:id="8"/>
    </w:p>
    <w:p w14:paraId="158B116B" w14:textId="77777777" w:rsidR="00922FB3" w:rsidRPr="00181152" w:rsidRDefault="00922FB3" w:rsidP="00922FB3">
      <w:pPr>
        <w:pStyle w:val="Paragraph"/>
      </w:pPr>
      <w:r>
        <w:t>Si on ajoute un ligne dans le tableau =&gt; on ajoute une direction dans la base de données</w:t>
      </w:r>
    </w:p>
    <w:tbl>
      <w:tblPr>
        <w:tblStyle w:val="Grille"/>
        <w:tblW w:w="0" w:type="auto"/>
        <w:tblLook w:val="04A0" w:firstRow="1" w:lastRow="0" w:firstColumn="1" w:lastColumn="0" w:noHBand="0" w:noVBand="1"/>
      </w:tblPr>
      <w:tblGrid>
        <w:gridCol w:w="3295"/>
        <w:gridCol w:w="6594"/>
      </w:tblGrid>
      <w:tr w:rsidR="00922FB3" w14:paraId="5AED3665" w14:textId="77777777" w:rsidTr="00922FB3">
        <w:tc>
          <w:tcPr>
            <w:tcW w:w="3295" w:type="dxa"/>
          </w:tcPr>
          <w:p w14:paraId="1327F1D1" w14:textId="77777777" w:rsidR="00922FB3" w:rsidRPr="0081386F" w:rsidRDefault="00922FB3" w:rsidP="00922FB3">
            <w:pPr>
              <w:rPr>
                <w:b/>
              </w:rPr>
            </w:pPr>
            <w:r w:rsidRPr="0081386F">
              <w:rPr>
                <w:b/>
              </w:rPr>
              <w:t xml:space="preserve">Intitulé de la </w:t>
            </w:r>
            <w:r>
              <w:rPr>
                <w:b/>
              </w:rPr>
              <w:t>direction</w:t>
            </w:r>
          </w:p>
        </w:tc>
        <w:tc>
          <w:tcPr>
            <w:tcW w:w="6594" w:type="dxa"/>
          </w:tcPr>
          <w:p w14:paraId="7E749E63" w14:textId="77777777" w:rsidR="00922FB3" w:rsidRPr="0081386F" w:rsidRDefault="00922FB3" w:rsidP="000443C3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922FB3" w14:paraId="6DDAB49B" w14:textId="77777777" w:rsidTr="00922FB3">
        <w:tc>
          <w:tcPr>
            <w:tcW w:w="3295" w:type="dxa"/>
          </w:tcPr>
          <w:p w14:paraId="594CB966" w14:textId="77777777" w:rsidR="00922FB3" w:rsidRDefault="00922FB3" w:rsidP="00922FB3">
            <w:r>
              <w:t>Direction Exploitation</w:t>
            </w:r>
          </w:p>
        </w:tc>
        <w:tc>
          <w:tcPr>
            <w:tcW w:w="6594" w:type="dxa"/>
          </w:tcPr>
          <w:p w14:paraId="6F716FCB" w14:textId="77777777" w:rsidR="00922FB3" w:rsidRDefault="00922FB3" w:rsidP="000443C3">
            <w:r>
              <w:t>Une description libre</w:t>
            </w:r>
          </w:p>
        </w:tc>
      </w:tr>
      <w:tr w:rsidR="00922FB3" w14:paraId="4E0FDC33" w14:textId="77777777" w:rsidTr="00922FB3">
        <w:tc>
          <w:tcPr>
            <w:tcW w:w="3295" w:type="dxa"/>
          </w:tcPr>
          <w:p w14:paraId="7A4F93DE" w14:textId="77777777" w:rsidR="00922FB3" w:rsidRDefault="00922FB3" w:rsidP="00922FB3">
            <w:r>
              <w:t>Direction Production</w:t>
            </w:r>
          </w:p>
        </w:tc>
        <w:tc>
          <w:tcPr>
            <w:tcW w:w="6594" w:type="dxa"/>
          </w:tcPr>
          <w:p w14:paraId="59E8ABB3" w14:textId="77777777" w:rsidR="00922FB3" w:rsidRDefault="00922FB3" w:rsidP="000443C3">
            <w:r>
              <w:t>Une description libre</w:t>
            </w:r>
          </w:p>
        </w:tc>
      </w:tr>
    </w:tbl>
    <w:p w14:paraId="517F7920" w14:textId="77777777" w:rsidR="00823AA6" w:rsidRDefault="00823AA6">
      <w:pPr>
        <w:spacing w:after="0" w:line="240" w:lineRule="auto"/>
        <w:rPr>
          <w:rFonts w:ascii="Trebuchet MS" w:eastAsia="Times New Roman" w:hAnsi="Trebuchet MS"/>
          <w:bCs/>
          <w:color w:val="89BA17"/>
          <w:sz w:val="32"/>
          <w:szCs w:val="28"/>
        </w:rPr>
      </w:pPr>
    </w:p>
    <w:p w14:paraId="2256B058" w14:textId="77777777" w:rsidR="007E518F" w:rsidRDefault="007E518F">
      <w:pPr>
        <w:spacing w:after="0" w:line="240" w:lineRule="auto"/>
        <w:rPr>
          <w:rFonts w:ascii="Trebuchet MS" w:eastAsia="Times New Roman" w:hAnsi="Trebuchet MS"/>
          <w:bCs/>
          <w:color w:val="89BA17"/>
          <w:sz w:val="32"/>
          <w:szCs w:val="28"/>
        </w:rPr>
      </w:pPr>
      <w:r>
        <w:br w:type="page"/>
      </w:r>
    </w:p>
    <w:p w14:paraId="72B7F323" w14:textId="77777777" w:rsidR="0081386F" w:rsidRDefault="0081386F" w:rsidP="0081386F">
      <w:pPr>
        <w:pStyle w:val="Paragraph"/>
      </w:pPr>
      <w:r>
        <w:lastRenderedPageBreak/>
        <w:t xml:space="preserve">Par contre dans la suite, on doit retrouver </w:t>
      </w:r>
      <w:r w:rsidR="009E2741">
        <w:t>un</w:t>
      </w:r>
      <w:r>
        <w:t xml:space="preserve"> chapitre par Pôle, et si on rajoute un chapitre =&gt; on rajoute un pôle.</w:t>
      </w:r>
    </w:p>
    <w:p w14:paraId="15F77762" w14:textId="77777777" w:rsidR="00A23DCD" w:rsidRDefault="00A23DCD" w:rsidP="00A23DCD">
      <w:pPr>
        <w:pStyle w:val="Titre1"/>
      </w:pPr>
      <w:bookmarkStart w:id="9" w:name="_Toc428953751"/>
      <w:r>
        <w:t xml:space="preserve">Les </w:t>
      </w:r>
      <w:r w:rsidR="00823AA6">
        <w:t>missions de la collectivité</w:t>
      </w:r>
      <w:bookmarkEnd w:id="9"/>
    </w:p>
    <w:p w14:paraId="51ABB335" w14:textId="77777777" w:rsidR="00A23DCD" w:rsidRDefault="00A23DCD" w:rsidP="00A23DCD">
      <w:pPr>
        <w:pStyle w:val="Paragraph"/>
      </w:pPr>
      <w:r>
        <w:t>Ce paragraphe ne doit pas être remplacé par des éléments issus du VP</w:t>
      </w:r>
    </w:p>
    <w:p w14:paraId="4306D278" w14:textId="77777777" w:rsidR="00A23DCD" w:rsidRPr="00A23DCD" w:rsidRDefault="00A23DCD" w:rsidP="00A23DCD">
      <w:pPr>
        <w:pStyle w:val="Paragraph"/>
      </w:pPr>
      <w:r>
        <w:t>Par contre dans la suite, on doit retrouver un chapitre par Direction, et si on rajo</w:t>
      </w:r>
      <w:r w:rsidR="00762515">
        <w:t>ute un chapitre =&gt; on rajoute une direction</w:t>
      </w:r>
      <w:r>
        <w:t>.</w:t>
      </w:r>
    </w:p>
    <w:p w14:paraId="77C513BE" w14:textId="77777777" w:rsidR="00A23DCD" w:rsidRDefault="00A23DCD" w:rsidP="00A23DCD">
      <w:pPr>
        <w:pStyle w:val="Titre2"/>
      </w:pPr>
      <w:bookmarkStart w:id="10" w:name="_Toc428953752"/>
      <w:r>
        <w:t>Nom de la direction</w:t>
      </w:r>
      <w:bookmarkEnd w:id="10"/>
    </w:p>
    <w:p w14:paraId="5E934B2B" w14:textId="77777777" w:rsidR="008B36FC" w:rsidRDefault="008B36FC" w:rsidP="008B36FC">
      <w:pPr>
        <w:pStyle w:val="Titre3"/>
      </w:pPr>
      <w:bookmarkStart w:id="11" w:name="_Toc428953753"/>
      <w:r>
        <w:t>Présentation</w:t>
      </w:r>
      <w:bookmarkEnd w:id="11"/>
    </w:p>
    <w:p w14:paraId="53B7A73B" w14:textId="77777777" w:rsidR="008B36FC" w:rsidRPr="008B36FC" w:rsidRDefault="008B36FC" w:rsidP="008B36FC">
      <w:pPr>
        <w:pStyle w:val="Paragraph"/>
      </w:pPr>
      <w:r>
        <w:t>Un paragraphe de présentation, libre, qui ne sera pas fédéré</w:t>
      </w:r>
    </w:p>
    <w:p w14:paraId="479770E1" w14:textId="77777777" w:rsidR="00996511" w:rsidRDefault="00996511" w:rsidP="0081386F">
      <w:pPr>
        <w:pStyle w:val="Titre3"/>
      </w:pPr>
      <w:bookmarkStart w:id="12" w:name="_Toc428953754"/>
      <w:r>
        <w:t>Missions</w:t>
      </w:r>
      <w:bookmarkEnd w:id="12"/>
    </w:p>
    <w:p w14:paraId="17D2378A" w14:textId="77777777" w:rsidR="00181152" w:rsidRDefault="00181152" w:rsidP="00181152">
      <w:pPr>
        <w:pStyle w:val="Paragraph"/>
      </w:pPr>
      <w:r>
        <w:t>Dans ce tableau, on doit retrouver l’</w:t>
      </w:r>
      <w:r w:rsidR="00D346A6">
        <w:t>ensemble des missions de la direction</w:t>
      </w:r>
      <w:r>
        <w:t>.</w:t>
      </w:r>
    </w:p>
    <w:p w14:paraId="76A96DC4" w14:textId="77777777" w:rsidR="00181152" w:rsidRDefault="00181152" w:rsidP="00181152">
      <w:pPr>
        <w:pStyle w:val="Paragraph"/>
      </w:pPr>
      <w:r>
        <w:t xml:space="preserve">Si on </w:t>
      </w:r>
      <w:r w:rsidR="00FA7BA7">
        <w:t>ajoute un ligne dans le tableau =&gt; on ajoute une mission dans la base de données</w:t>
      </w:r>
    </w:p>
    <w:p w14:paraId="5CE4E0BA" w14:textId="77777777" w:rsidR="00E00CDC" w:rsidRPr="00181152" w:rsidRDefault="00E00CDC" w:rsidP="00181152">
      <w:pPr>
        <w:pStyle w:val="Paragraph"/>
      </w:pPr>
    </w:p>
    <w:tbl>
      <w:tblPr>
        <w:tblStyle w:val="Grille"/>
        <w:tblW w:w="0" w:type="auto"/>
        <w:tblLook w:val="04A0" w:firstRow="1" w:lastRow="0" w:firstColumn="1" w:lastColumn="0" w:noHBand="0" w:noVBand="1"/>
      </w:tblPr>
      <w:tblGrid>
        <w:gridCol w:w="3295"/>
        <w:gridCol w:w="3295"/>
        <w:gridCol w:w="3296"/>
      </w:tblGrid>
      <w:tr w:rsidR="0081386F" w14:paraId="6CF76B34" w14:textId="77777777" w:rsidTr="0081386F">
        <w:tc>
          <w:tcPr>
            <w:tcW w:w="3295" w:type="dxa"/>
          </w:tcPr>
          <w:p w14:paraId="538E2865" w14:textId="77777777" w:rsidR="0081386F" w:rsidRPr="0081386F" w:rsidRDefault="0081386F" w:rsidP="0081386F">
            <w:pPr>
              <w:rPr>
                <w:b/>
              </w:rPr>
            </w:pPr>
            <w:r w:rsidRPr="0081386F">
              <w:rPr>
                <w:b/>
              </w:rPr>
              <w:t>Intitulé de la mission</w:t>
            </w:r>
          </w:p>
        </w:tc>
        <w:tc>
          <w:tcPr>
            <w:tcW w:w="3295" w:type="dxa"/>
          </w:tcPr>
          <w:p w14:paraId="0FB088F4" w14:textId="77777777" w:rsidR="0081386F" w:rsidRPr="0081386F" w:rsidRDefault="0081386F" w:rsidP="0081386F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296" w:type="dxa"/>
          </w:tcPr>
          <w:p w14:paraId="0282BF74" w14:textId="77777777" w:rsidR="0081386F" w:rsidRPr="0081386F" w:rsidRDefault="0081386F" w:rsidP="0081386F">
            <w:pPr>
              <w:rPr>
                <w:b/>
              </w:rPr>
            </w:pPr>
            <w:r>
              <w:rPr>
                <w:b/>
              </w:rPr>
              <w:t>Pôles associés</w:t>
            </w:r>
          </w:p>
        </w:tc>
      </w:tr>
      <w:tr w:rsidR="0081386F" w14:paraId="76A29EF1" w14:textId="77777777" w:rsidTr="0081386F">
        <w:tc>
          <w:tcPr>
            <w:tcW w:w="3295" w:type="dxa"/>
          </w:tcPr>
          <w:p w14:paraId="6AD88E38" w14:textId="77777777" w:rsidR="0081386F" w:rsidRDefault="00181152" w:rsidP="0081386F">
            <w:r>
              <w:t>&lt;mission issue du VP&gt;</w:t>
            </w:r>
          </w:p>
        </w:tc>
        <w:tc>
          <w:tcPr>
            <w:tcW w:w="3295" w:type="dxa"/>
          </w:tcPr>
          <w:p w14:paraId="10D4F382" w14:textId="77777777" w:rsidR="0081386F" w:rsidRDefault="00181152" w:rsidP="0081386F">
            <w:r>
              <w:t>Une description libre</w:t>
            </w:r>
          </w:p>
        </w:tc>
        <w:tc>
          <w:tcPr>
            <w:tcW w:w="3296" w:type="dxa"/>
          </w:tcPr>
          <w:p w14:paraId="548E6AC3" w14:textId="77777777" w:rsidR="0081386F" w:rsidRDefault="0081386F" w:rsidP="0081386F">
            <w:r>
              <w:t>&lt;autre pôle(s) partageant la mission, issu du VP&gt;</w:t>
            </w:r>
          </w:p>
        </w:tc>
      </w:tr>
    </w:tbl>
    <w:p w14:paraId="57B8772A" w14:textId="77777777" w:rsidR="0081386F" w:rsidRPr="0081386F" w:rsidRDefault="0081386F" w:rsidP="0081386F"/>
    <w:p w14:paraId="5AC06A96" w14:textId="77777777" w:rsidR="007D36F5" w:rsidRDefault="007D36F5"/>
    <w:sectPr w:rsidR="007D36F5" w:rsidSect="00FA142D">
      <w:headerReference w:type="default" r:id="rId10"/>
      <w:footerReference w:type="default" r:id="rId11"/>
      <w:headerReference w:type="first" r:id="rId12"/>
      <w:footerReference w:type="first" r:id="rId13"/>
      <w:pgSz w:w="11906" w:h="16838" w:code="9"/>
      <w:pgMar w:top="1440" w:right="1080" w:bottom="1440" w:left="1080" w:header="426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9283FF3" w14:textId="77777777" w:rsidR="00AF5C71" w:rsidRDefault="00AF5C71">
      <w:pPr>
        <w:spacing w:after="0" w:line="240" w:lineRule="auto"/>
      </w:pPr>
      <w:r>
        <w:separator/>
      </w:r>
    </w:p>
  </w:endnote>
  <w:endnote w:type="continuationSeparator" w:id="0">
    <w:p w14:paraId="2C6C14CF" w14:textId="77777777" w:rsidR="00AF5C71" w:rsidRDefault="00AF5C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Source Sans Pro">
    <w:altName w:val="Corbel"/>
    <w:charset w:val="00"/>
    <w:family w:val="swiss"/>
    <w:pitch w:val="variable"/>
    <w:sig w:usb0="600002F7" w:usb1="02000001" w:usb2="00000000" w:usb3="00000000" w:csb0="0000019F" w:csb1="00000000"/>
  </w:font>
  <w:font w:name="Trebuchet MS">
    <w:panose1 w:val="020B06030202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Lohit Hindi">
    <w:altName w:val="Times New Roman"/>
    <w:panose1 w:val="00000000000000000000"/>
    <w:charset w:val="00"/>
    <w:family w:val="roman"/>
    <w:notTrueType/>
    <w:pitch w:val="default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51DFDE55" w14:textId="77777777" w:rsidR="001F5240" w:rsidRPr="0087014E" w:rsidRDefault="00640D47" w:rsidP="00640D47">
    <w:pPr>
      <w:jc w:val="center"/>
      <w:rPr>
        <w:rFonts w:eastAsia="Times New Roman" w:cs="Tahoma"/>
        <w:szCs w:val="20"/>
        <w:lang w:eastAsia="zh-CN"/>
      </w:rPr>
    </w:pPr>
    <w:r w:rsidRPr="0087014E">
      <w:rPr>
        <w:rFonts w:cs="Tahoma"/>
        <w:szCs w:val="20"/>
      </w:rPr>
      <w:t xml:space="preserve">| page </w:t>
    </w:r>
    <w:r w:rsidRPr="0087014E">
      <w:rPr>
        <w:rFonts w:cs="Tahoma"/>
        <w:szCs w:val="20"/>
      </w:rPr>
      <w:fldChar w:fldCharType="begin"/>
    </w:r>
    <w:r w:rsidRPr="0087014E">
      <w:rPr>
        <w:rFonts w:cs="Tahoma"/>
        <w:szCs w:val="20"/>
      </w:rPr>
      <w:instrText xml:space="preserve"> PAGE  \* Arabic  \* MERGEFORMAT </w:instrText>
    </w:r>
    <w:r w:rsidRPr="0087014E">
      <w:rPr>
        <w:rFonts w:cs="Tahoma"/>
        <w:szCs w:val="20"/>
      </w:rPr>
      <w:fldChar w:fldCharType="separate"/>
    </w:r>
    <w:r w:rsidR="007F3EEF">
      <w:rPr>
        <w:rFonts w:cs="Tahoma"/>
        <w:noProof/>
        <w:szCs w:val="20"/>
      </w:rPr>
      <w:t>5</w:t>
    </w:r>
    <w:r w:rsidRPr="0087014E">
      <w:rPr>
        <w:rFonts w:cs="Tahoma"/>
        <w:szCs w:val="20"/>
      </w:rPr>
      <w:fldChar w:fldCharType="end"/>
    </w:r>
    <w:r w:rsidRPr="0087014E">
      <w:rPr>
        <w:rFonts w:cs="Tahoma"/>
        <w:szCs w:val="20"/>
      </w:rPr>
      <w:t>/</w:t>
    </w:r>
    <w:r w:rsidRPr="0087014E">
      <w:rPr>
        <w:rFonts w:cs="Tahoma"/>
        <w:szCs w:val="20"/>
      </w:rPr>
      <w:fldChar w:fldCharType="begin"/>
    </w:r>
    <w:r w:rsidRPr="0087014E">
      <w:rPr>
        <w:rFonts w:cs="Tahoma"/>
        <w:szCs w:val="20"/>
      </w:rPr>
      <w:instrText xml:space="preserve"> NUMPAGES   \* MERGEFORMAT </w:instrText>
    </w:r>
    <w:r w:rsidRPr="0087014E">
      <w:rPr>
        <w:rFonts w:cs="Tahoma"/>
        <w:szCs w:val="20"/>
      </w:rPr>
      <w:fldChar w:fldCharType="separate"/>
    </w:r>
    <w:r w:rsidR="007F3EEF">
      <w:rPr>
        <w:rFonts w:cs="Tahoma"/>
        <w:noProof/>
        <w:szCs w:val="20"/>
      </w:rPr>
      <w:t>11</w:t>
    </w:r>
    <w:r w:rsidRPr="0087014E">
      <w:rPr>
        <w:rFonts w:cs="Tahoma"/>
        <w:szCs w:val="20"/>
      </w:rPr>
      <w:fldChar w:fldCharType="end"/>
    </w:r>
    <w:r w:rsidRPr="0087014E">
      <w:rPr>
        <w:rFonts w:eastAsia="Times New Roman" w:cs="Tahoma"/>
        <w:szCs w:val="20"/>
        <w:lang w:eastAsia="zh-CN"/>
      </w:rPr>
      <w:t xml:space="preserve"> |</w:t>
    </w:r>
  </w:p>
  <w:p w14:paraId="14614F9A" w14:textId="77777777" w:rsidR="001F5240" w:rsidRDefault="001F5240">
    <w:pPr>
      <w:pStyle w:val="Pieddepage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1C7BC9C7" w14:textId="77777777" w:rsidR="00071786" w:rsidRDefault="00071786" w:rsidP="007D2269">
    <w:pPr>
      <w:pStyle w:val="En-tte"/>
    </w:pPr>
  </w:p>
  <w:tbl>
    <w:tblPr>
      <w:tblStyle w:val="Grille"/>
      <w:tblW w:w="10774" w:type="dxa"/>
      <w:tblInd w:w="-3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3403"/>
      <w:gridCol w:w="3969"/>
      <w:gridCol w:w="3402"/>
    </w:tblGrid>
    <w:tr w:rsidR="002A169F" w14:paraId="3900C6D7" w14:textId="77777777" w:rsidTr="009E7B04">
      <w:trPr>
        <w:trHeight w:val="1331"/>
      </w:trPr>
      <w:tc>
        <w:tcPr>
          <w:tcW w:w="3403" w:type="dxa"/>
        </w:tcPr>
        <w:p w14:paraId="53F891A9" w14:textId="77777777" w:rsidR="00346EA2" w:rsidRDefault="009E7B04" w:rsidP="00346EA2">
          <w:pPr>
            <w:pStyle w:val="En-tte"/>
            <w:spacing w:before="120"/>
            <w:jc w:val="left"/>
          </w:pPr>
          <w:r>
            <w:rPr>
              <w:noProof/>
            </w:rPr>
            <w:drawing>
              <wp:inline distT="0" distB="0" distL="0" distR="0" wp14:anchorId="5679A84B" wp14:editId="143A37E4">
                <wp:extent cx="1880316" cy="936514"/>
                <wp:effectExtent l="0" t="0" r="5715" b="0"/>
                <wp:docPr id="10" name="Image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OF_Contacts_bas_page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85561" cy="93912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69" w:type="dxa"/>
        </w:tcPr>
        <w:p w14:paraId="01F8ED58" w14:textId="77777777" w:rsidR="00346EA2" w:rsidRDefault="00346EA2" w:rsidP="00346EA2">
          <w:pPr>
            <w:pStyle w:val="Pieddepage"/>
            <w:tabs>
              <w:tab w:val="center" w:pos="4945"/>
              <w:tab w:val="right" w:pos="9891"/>
            </w:tabs>
            <w:spacing w:before="120"/>
            <w:ind w:left="-108" w:firstLine="108"/>
            <w:jc w:val="center"/>
            <w:rPr>
              <w:b/>
              <w:bCs/>
              <w:color w:val="AECF00"/>
              <w:sz w:val="20"/>
              <w:szCs w:val="20"/>
            </w:rPr>
          </w:pPr>
          <w:r>
            <w:rPr>
              <w:noProof/>
              <w:lang w:val="fr-FR" w:eastAsia="fr-FR"/>
            </w:rPr>
            <w:drawing>
              <wp:inline distT="0" distB="0" distL="0" distR="0" wp14:anchorId="187ED5DC" wp14:editId="54DF1CF5">
                <wp:extent cx="913765" cy="179070"/>
                <wp:effectExtent l="0" t="0" r="635" b="0"/>
                <wp:docPr id="536" name="Image 53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13765" cy="1790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45B6007E" w14:textId="77777777" w:rsidR="00346EA2" w:rsidRDefault="00346EA2" w:rsidP="00346EA2">
          <w:pPr>
            <w:pStyle w:val="En-tte"/>
            <w:spacing w:before="240"/>
          </w:pPr>
          <w:r w:rsidRPr="000C11B2">
            <w:t>135, rue Claude Chappe</w:t>
          </w:r>
        </w:p>
        <w:p w14:paraId="723DAC1A" w14:textId="77777777" w:rsidR="00346EA2" w:rsidRDefault="00346EA2" w:rsidP="00346EA2">
          <w:pPr>
            <w:pStyle w:val="En-tte"/>
          </w:pPr>
          <w:r w:rsidRPr="000C11B2">
            <w:t>29280 Plouzané</w:t>
          </w:r>
        </w:p>
      </w:tc>
      <w:tc>
        <w:tcPr>
          <w:tcW w:w="3402" w:type="dxa"/>
        </w:tcPr>
        <w:p w14:paraId="4300597B" w14:textId="77777777" w:rsidR="00FF7298" w:rsidRDefault="00FF7298" w:rsidP="00457BEE">
          <w:pPr>
            <w:pStyle w:val="En-tte"/>
            <w:spacing w:before="120"/>
            <w:jc w:val="right"/>
          </w:pPr>
          <w:r>
            <w:t>Ope</w:t>
          </w:r>
          <w:r w:rsidR="00DE3DD0">
            <w:t>nflexo, SA SCIC au capital de 2342</w:t>
          </w:r>
          <w:r>
            <w:t>0€</w:t>
          </w:r>
        </w:p>
        <w:p w14:paraId="7F759D38" w14:textId="77777777" w:rsidR="00FF7298" w:rsidRDefault="00FF7298" w:rsidP="00457BEE">
          <w:pPr>
            <w:pStyle w:val="En-tte"/>
            <w:jc w:val="right"/>
          </w:pPr>
          <w:r>
            <w:t>SIRET: 792 397 986 00011</w:t>
          </w:r>
        </w:p>
        <w:p w14:paraId="5E1D6FDE" w14:textId="77777777" w:rsidR="00346EA2" w:rsidRDefault="00346EA2" w:rsidP="00457BEE">
          <w:pPr>
            <w:pStyle w:val="En-tte"/>
            <w:jc w:val="right"/>
          </w:pPr>
          <w:r>
            <w:t>APE : 7219Z</w:t>
          </w:r>
        </w:p>
        <w:p w14:paraId="2A5981AC" w14:textId="77777777" w:rsidR="00346EA2" w:rsidRDefault="00346EA2" w:rsidP="00457BEE">
          <w:pPr>
            <w:pStyle w:val="En-tte"/>
            <w:jc w:val="right"/>
          </w:pPr>
          <w:r>
            <w:t xml:space="preserve">R.C.S Brest 792 397 986 </w:t>
          </w:r>
        </w:p>
        <w:p w14:paraId="46D07E26" w14:textId="77777777" w:rsidR="00346EA2" w:rsidRDefault="00346EA2" w:rsidP="00457BEE">
          <w:pPr>
            <w:pStyle w:val="En-tte"/>
            <w:jc w:val="right"/>
          </w:pPr>
          <w:r>
            <w:t>N° Gestion 2013 B 246</w:t>
          </w:r>
        </w:p>
        <w:p w14:paraId="47844967" w14:textId="77777777" w:rsidR="00346EA2" w:rsidRDefault="00346EA2" w:rsidP="00457BEE">
          <w:pPr>
            <w:pStyle w:val="En-tte"/>
            <w:jc w:val="right"/>
          </w:pPr>
          <w:r>
            <w:t>TVA Intra. : FR 32  792397986</w:t>
          </w:r>
        </w:p>
      </w:tc>
    </w:tr>
  </w:tbl>
  <w:p w14:paraId="6DD8F873" w14:textId="77777777" w:rsidR="00DE5D10" w:rsidRPr="00DE5D10" w:rsidRDefault="00DE5D10" w:rsidP="00346EA2">
    <w:pPr>
      <w:pStyle w:val="Pieddepage"/>
      <w:tabs>
        <w:tab w:val="clear" w:pos="4536"/>
      </w:tabs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BBBA023" w14:textId="77777777" w:rsidR="00AF5C71" w:rsidRDefault="00AF5C71">
      <w:pPr>
        <w:spacing w:after="0" w:line="240" w:lineRule="auto"/>
      </w:pPr>
      <w:r>
        <w:separator/>
      </w:r>
    </w:p>
  </w:footnote>
  <w:footnote w:type="continuationSeparator" w:id="0">
    <w:p w14:paraId="688685E2" w14:textId="77777777" w:rsidR="00AF5C71" w:rsidRDefault="00AF5C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0F994348" w14:textId="77777777" w:rsidR="001F5240" w:rsidRDefault="00640D47" w:rsidP="00640D47">
    <w:pPr>
      <w:pStyle w:val="En-tte"/>
    </w:pPr>
    <w:r>
      <w:rPr>
        <w:noProof/>
        <w:szCs w:val="20"/>
      </w:rPr>
      <w:drawing>
        <wp:inline distT="0" distB="0" distL="0" distR="0" wp14:anchorId="060BB6CC" wp14:editId="0A705427">
          <wp:extent cx="976229" cy="195163"/>
          <wp:effectExtent l="0" t="0" r="0" b="0"/>
          <wp:docPr id="8" name="Imag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71456" cy="194209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</wp:inline>
      </w:drawing>
    </w:r>
    <w:r w:rsidR="007F3EEF">
      <w:rPr>
        <w:noProof/>
      </w:rPr>
      <w:pict w14:anchorId="12591DCF">
        <v:shapetype id="_x0000_t202" coordsize="21600,21600" o:spt="202" path="m0,0l0,21600,21600,21600,21600,0xe">
          <v:stroke joinstyle="miter"/>
          <v:path gradientshapeok="t" o:connecttype="rect"/>
        </v:shapetype>
        <v:shape id="Text Box 3" o:spid="_x0000_s4096" type="#_x0000_t202" style="position:absolute;left:0;text-align:left;margin-left:-10.85pt;margin-top:63.95pt;width:42.75pt;height:706.9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" filled="f" stroked="f" strokecolor="gray">
          <v:stroke joinstyle="round"/>
          <v:textbox style="layout-flow:vertical-ideographic" inset="10.8pt,7.2pt,3.6pt,3.05mm">
            <w:txbxContent>
              <w:p w14:paraId="0E66BA26" w14:textId="77777777" w:rsidR="001F5240" w:rsidRPr="00D12A1F" w:rsidRDefault="001F5240">
                <w:pPr>
                  <w:rPr>
                    <w:rFonts w:eastAsia="Times New Roman" w:cs="Tahoma"/>
                    <w:color w:val="7F7F7F"/>
                    <w:szCs w:val="20"/>
                    <w:lang w:eastAsia="zh-CN"/>
                  </w:rPr>
                </w:pP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12994DCB" w14:textId="77777777" w:rsidR="00071786" w:rsidRPr="00F4681A" w:rsidRDefault="00346EA2" w:rsidP="00346EA2">
    <w:pPr>
      <w:pStyle w:val="Pieddepage"/>
      <w:jc w:val="center"/>
    </w:pPr>
    <w:r>
      <w:rPr>
        <w:noProof/>
        <w:lang w:val="fr-FR" w:eastAsia="fr-FR"/>
      </w:rPr>
      <w:drawing>
        <wp:inline distT="0" distB="0" distL="0" distR="0" wp14:anchorId="7FD9462B" wp14:editId="4D65D3C2">
          <wp:extent cx="762000" cy="762000"/>
          <wp:effectExtent l="0" t="0" r="0" b="0"/>
          <wp:docPr id="9" name="Imag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seul_hd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2000" cy="762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26B8E18E"/>
    <w:lvl w:ilvl="0">
      <w:start w:val="1"/>
      <w:numFmt w:val="none"/>
      <w:pStyle w:val="Lgend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5FA676F"/>
    <w:multiLevelType w:val="hybridMultilevel"/>
    <w:tmpl w:val="9F4E09F6"/>
    <w:lvl w:ilvl="0" w:tplc="040C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2">
    <w:nsid w:val="14693A89"/>
    <w:multiLevelType w:val="hybridMultilevel"/>
    <w:tmpl w:val="943671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8A32BB"/>
    <w:multiLevelType w:val="hybridMultilevel"/>
    <w:tmpl w:val="C23C11B2"/>
    <w:lvl w:ilvl="0" w:tplc="040C000F">
      <w:start w:val="1"/>
      <w:numFmt w:val="decimal"/>
      <w:lvlText w:val="%1."/>
      <w:lvlJc w:val="left"/>
      <w:pPr>
        <w:ind w:left="947" w:hanging="360"/>
      </w:pPr>
    </w:lvl>
    <w:lvl w:ilvl="1" w:tplc="040C0019" w:tentative="1">
      <w:start w:val="1"/>
      <w:numFmt w:val="lowerLetter"/>
      <w:lvlText w:val="%2."/>
      <w:lvlJc w:val="left"/>
      <w:pPr>
        <w:ind w:left="1667" w:hanging="360"/>
      </w:pPr>
    </w:lvl>
    <w:lvl w:ilvl="2" w:tplc="040C001B" w:tentative="1">
      <w:start w:val="1"/>
      <w:numFmt w:val="lowerRoman"/>
      <w:lvlText w:val="%3."/>
      <w:lvlJc w:val="right"/>
      <w:pPr>
        <w:ind w:left="2387" w:hanging="180"/>
      </w:pPr>
    </w:lvl>
    <w:lvl w:ilvl="3" w:tplc="040C000F" w:tentative="1">
      <w:start w:val="1"/>
      <w:numFmt w:val="decimal"/>
      <w:lvlText w:val="%4."/>
      <w:lvlJc w:val="left"/>
      <w:pPr>
        <w:ind w:left="3107" w:hanging="360"/>
      </w:pPr>
    </w:lvl>
    <w:lvl w:ilvl="4" w:tplc="040C0019" w:tentative="1">
      <w:start w:val="1"/>
      <w:numFmt w:val="lowerLetter"/>
      <w:lvlText w:val="%5."/>
      <w:lvlJc w:val="left"/>
      <w:pPr>
        <w:ind w:left="3827" w:hanging="360"/>
      </w:pPr>
    </w:lvl>
    <w:lvl w:ilvl="5" w:tplc="040C001B" w:tentative="1">
      <w:start w:val="1"/>
      <w:numFmt w:val="lowerRoman"/>
      <w:lvlText w:val="%6."/>
      <w:lvlJc w:val="right"/>
      <w:pPr>
        <w:ind w:left="4547" w:hanging="180"/>
      </w:pPr>
    </w:lvl>
    <w:lvl w:ilvl="6" w:tplc="040C000F" w:tentative="1">
      <w:start w:val="1"/>
      <w:numFmt w:val="decimal"/>
      <w:lvlText w:val="%7."/>
      <w:lvlJc w:val="left"/>
      <w:pPr>
        <w:ind w:left="5267" w:hanging="360"/>
      </w:pPr>
    </w:lvl>
    <w:lvl w:ilvl="7" w:tplc="040C0019" w:tentative="1">
      <w:start w:val="1"/>
      <w:numFmt w:val="lowerLetter"/>
      <w:lvlText w:val="%8."/>
      <w:lvlJc w:val="left"/>
      <w:pPr>
        <w:ind w:left="5987" w:hanging="360"/>
      </w:pPr>
    </w:lvl>
    <w:lvl w:ilvl="8" w:tplc="040C001B" w:tentative="1">
      <w:start w:val="1"/>
      <w:numFmt w:val="lowerRoman"/>
      <w:lvlText w:val="%9."/>
      <w:lvlJc w:val="right"/>
      <w:pPr>
        <w:ind w:left="6707" w:hanging="180"/>
      </w:pPr>
    </w:lvl>
  </w:abstractNum>
  <w:abstractNum w:abstractNumId="4">
    <w:nsid w:val="34F31067"/>
    <w:multiLevelType w:val="hybridMultilevel"/>
    <w:tmpl w:val="D0ACE19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D697231"/>
    <w:multiLevelType w:val="hybridMultilevel"/>
    <w:tmpl w:val="87B82F08"/>
    <w:lvl w:ilvl="0" w:tplc="1E38A64E">
      <w:start w:val="1"/>
      <w:numFmt w:val="bullet"/>
      <w:pStyle w:val="Paragraphedeliste"/>
      <w:lvlText w:val="o"/>
      <w:lvlJc w:val="left"/>
      <w:pPr>
        <w:ind w:left="1151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87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9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1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3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5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7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9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11" w:hanging="360"/>
      </w:pPr>
      <w:rPr>
        <w:rFonts w:ascii="Wingdings" w:hAnsi="Wingdings" w:hint="default"/>
      </w:rPr>
    </w:lvl>
  </w:abstractNum>
  <w:abstractNum w:abstractNumId="6">
    <w:nsid w:val="7436121A"/>
    <w:multiLevelType w:val="hybridMultilevel"/>
    <w:tmpl w:val="22961720"/>
    <w:lvl w:ilvl="0" w:tplc="040C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3"/>
  </w:num>
  <w:num w:numId="5">
    <w:abstractNumId w:val="1"/>
  </w:num>
  <w:num w:numId="6">
    <w:abstractNumId w:val="0"/>
  </w:num>
  <w:num w:numId="7">
    <w:abstractNumId w:val="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attachedTemplate r:id="rId1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4100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3293"/>
    <w:rsid w:val="0000109A"/>
    <w:rsid w:val="00003533"/>
    <w:rsid w:val="00004E40"/>
    <w:rsid w:val="00004F6C"/>
    <w:rsid w:val="0001243D"/>
    <w:rsid w:val="00017B96"/>
    <w:rsid w:val="000218B1"/>
    <w:rsid w:val="00024C22"/>
    <w:rsid w:val="0002626F"/>
    <w:rsid w:val="00052775"/>
    <w:rsid w:val="000543D8"/>
    <w:rsid w:val="00060DED"/>
    <w:rsid w:val="000674F3"/>
    <w:rsid w:val="00071786"/>
    <w:rsid w:val="00073C78"/>
    <w:rsid w:val="00075375"/>
    <w:rsid w:val="0007578F"/>
    <w:rsid w:val="00075C55"/>
    <w:rsid w:val="00076D16"/>
    <w:rsid w:val="00082A69"/>
    <w:rsid w:val="0008574E"/>
    <w:rsid w:val="000859E2"/>
    <w:rsid w:val="00091178"/>
    <w:rsid w:val="00096B25"/>
    <w:rsid w:val="00097679"/>
    <w:rsid w:val="000A66EE"/>
    <w:rsid w:val="000B2053"/>
    <w:rsid w:val="000B42D3"/>
    <w:rsid w:val="000C5277"/>
    <w:rsid w:val="000D7236"/>
    <w:rsid w:val="000E0F73"/>
    <w:rsid w:val="000E1D3A"/>
    <w:rsid w:val="000E7F9B"/>
    <w:rsid w:val="000F38D4"/>
    <w:rsid w:val="00121523"/>
    <w:rsid w:val="0012444F"/>
    <w:rsid w:val="00127B10"/>
    <w:rsid w:val="001338EC"/>
    <w:rsid w:val="00133FFA"/>
    <w:rsid w:val="001557F5"/>
    <w:rsid w:val="001572E0"/>
    <w:rsid w:val="001664F6"/>
    <w:rsid w:val="0016765B"/>
    <w:rsid w:val="00170785"/>
    <w:rsid w:val="00180E4B"/>
    <w:rsid w:val="00181152"/>
    <w:rsid w:val="00181918"/>
    <w:rsid w:val="00185119"/>
    <w:rsid w:val="0019264F"/>
    <w:rsid w:val="00192DE9"/>
    <w:rsid w:val="00192FD3"/>
    <w:rsid w:val="001A23B1"/>
    <w:rsid w:val="001A37A1"/>
    <w:rsid w:val="001A7AE3"/>
    <w:rsid w:val="001B4406"/>
    <w:rsid w:val="001B70E5"/>
    <w:rsid w:val="001B7A7A"/>
    <w:rsid w:val="001B7C99"/>
    <w:rsid w:val="001D2FAF"/>
    <w:rsid w:val="001D6A89"/>
    <w:rsid w:val="001E7CF7"/>
    <w:rsid w:val="001F00D3"/>
    <w:rsid w:val="001F147E"/>
    <w:rsid w:val="001F189D"/>
    <w:rsid w:val="001F5240"/>
    <w:rsid w:val="001F5C65"/>
    <w:rsid w:val="001F6345"/>
    <w:rsid w:val="001F7901"/>
    <w:rsid w:val="001F7A63"/>
    <w:rsid w:val="00201451"/>
    <w:rsid w:val="00202FEF"/>
    <w:rsid w:val="00212CFB"/>
    <w:rsid w:val="002152F7"/>
    <w:rsid w:val="00215885"/>
    <w:rsid w:val="002171F4"/>
    <w:rsid w:val="00223647"/>
    <w:rsid w:val="00230D61"/>
    <w:rsid w:val="002315BD"/>
    <w:rsid w:val="00241FAE"/>
    <w:rsid w:val="00243A33"/>
    <w:rsid w:val="00244A34"/>
    <w:rsid w:val="002463EC"/>
    <w:rsid w:val="002540FF"/>
    <w:rsid w:val="00254A04"/>
    <w:rsid w:val="0025522A"/>
    <w:rsid w:val="00256F56"/>
    <w:rsid w:val="002618B8"/>
    <w:rsid w:val="00273627"/>
    <w:rsid w:val="00275CAE"/>
    <w:rsid w:val="00280413"/>
    <w:rsid w:val="00283B65"/>
    <w:rsid w:val="002902B3"/>
    <w:rsid w:val="0029408F"/>
    <w:rsid w:val="002952FB"/>
    <w:rsid w:val="002A0A1B"/>
    <w:rsid w:val="002A169F"/>
    <w:rsid w:val="002A37A9"/>
    <w:rsid w:val="002A3C45"/>
    <w:rsid w:val="002A3D08"/>
    <w:rsid w:val="002B1830"/>
    <w:rsid w:val="002B4EEC"/>
    <w:rsid w:val="002D19BC"/>
    <w:rsid w:val="002D2E45"/>
    <w:rsid w:val="002D7696"/>
    <w:rsid w:val="002E3062"/>
    <w:rsid w:val="003106AB"/>
    <w:rsid w:val="003266FF"/>
    <w:rsid w:val="00332C53"/>
    <w:rsid w:val="0033349B"/>
    <w:rsid w:val="00346C33"/>
    <w:rsid w:val="00346EA2"/>
    <w:rsid w:val="00350365"/>
    <w:rsid w:val="00355656"/>
    <w:rsid w:val="00355E8F"/>
    <w:rsid w:val="00361A0D"/>
    <w:rsid w:val="00362F84"/>
    <w:rsid w:val="00367CBF"/>
    <w:rsid w:val="00374D80"/>
    <w:rsid w:val="00386947"/>
    <w:rsid w:val="00390546"/>
    <w:rsid w:val="0039562F"/>
    <w:rsid w:val="003A1DA2"/>
    <w:rsid w:val="003A3382"/>
    <w:rsid w:val="003A5B3B"/>
    <w:rsid w:val="003B390C"/>
    <w:rsid w:val="003C02F7"/>
    <w:rsid w:val="003C73DA"/>
    <w:rsid w:val="003D3321"/>
    <w:rsid w:val="003D4ACB"/>
    <w:rsid w:val="003E6CBF"/>
    <w:rsid w:val="004030E2"/>
    <w:rsid w:val="0040569E"/>
    <w:rsid w:val="00411E66"/>
    <w:rsid w:val="00412F20"/>
    <w:rsid w:val="00414394"/>
    <w:rsid w:val="00415018"/>
    <w:rsid w:val="004162E3"/>
    <w:rsid w:val="00422B15"/>
    <w:rsid w:val="004237E2"/>
    <w:rsid w:val="00425BD1"/>
    <w:rsid w:val="0043231C"/>
    <w:rsid w:val="00434A58"/>
    <w:rsid w:val="004359CE"/>
    <w:rsid w:val="00437F07"/>
    <w:rsid w:val="00444DE4"/>
    <w:rsid w:val="004531B7"/>
    <w:rsid w:val="00454709"/>
    <w:rsid w:val="004558F8"/>
    <w:rsid w:val="00457BEE"/>
    <w:rsid w:val="00460B2F"/>
    <w:rsid w:val="00472382"/>
    <w:rsid w:val="0047560A"/>
    <w:rsid w:val="00476986"/>
    <w:rsid w:val="004813FF"/>
    <w:rsid w:val="00482E61"/>
    <w:rsid w:val="00490C43"/>
    <w:rsid w:val="00493C9E"/>
    <w:rsid w:val="0049428F"/>
    <w:rsid w:val="0049583C"/>
    <w:rsid w:val="004A34BB"/>
    <w:rsid w:val="004A7669"/>
    <w:rsid w:val="004C061A"/>
    <w:rsid w:val="004C297E"/>
    <w:rsid w:val="004C6F28"/>
    <w:rsid w:val="004D5A2F"/>
    <w:rsid w:val="004E0317"/>
    <w:rsid w:val="004E0E7C"/>
    <w:rsid w:val="004E430F"/>
    <w:rsid w:val="004F1106"/>
    <w:rsid w:val="004F6D5F"/>
    <w:rsid w:val="004F7281"/>
    <w:rsid w:val="004F74FA"/>
    <w:rsid w:val="00507995"/>
    <w:rsid w:val="00542FBA"/>
    <w:rsid w:val="005534A5"/>
    <w:rsid w:val="005571E5"/>
    <w:rsid w:val="005671E7"/>
    <w:rsid w:val="0056748A"/>
    <w:rsid w:val="0057644C"/>
    <w:rsid w:val="0058677C"/>
    <w:rsid w:val="0058681E"/>
    <w:rsid w:val="00590C06"/>
    <w:rsid w:val="005A04D9"/>
    <w:rsid w:val="005A2FEE"/>
    <w:rsid w:val="005A5591"/>
    <w:rsid w:val="005A583B"/>
    <w:rsid w:val="005A7A1F"/>
    <w:rsid w:val="005B203B"/>
    <w:rsid w:val="005C0BC1"/>
    <w:rsid w:val="005C6417"/>
    <w:rsid w:val="005C65A2"/>
    <w:rsid w:val="005C693F"/>
    <w:rsid w:val="005D20DD"/>
    <w:rsid w:val="005D2426"/>
    <w:rsid w:val="005E3BFA"/>
    <w:rsid w:val="005F542C"/>
    <w:rsid w:val="005F6394"/>
    <w:rsid w:val="005F7EA1"/>
    <w:rsid w:val="0060121B"/>
    <w:rsid w:val="0060137A"/>
    <w:rsid w:val="00603C6F"/>
    <w:rsid w:val="00605917"/>
    <w:rsid w:val="006115E6"/>
    <w:rsid w:val="006178A0"/>
    <w:rsid w:val="006261C1"/>
    <w:rsid w:val="00626D07"/>
    <w:rsid w:val="00634184"/>
    <w:rsid w:val="00640D47"/>
    <w:rsid w:val="0064302E"/>
    <w:rsid w:val="00646391"/>
    <w:rsid w:val="006466FE"/>
    <w:rsid w:val="00647EBF"/>
    <w:rsid w:val="0065265E"/>
    <w:rsid w:val="00653293"/>
    <w:rsid w:val="0065392D"/>
    <w:rsid w:val="00661040"/>
    <w:rsid w:val="00664192"/>
    <w:rsid w:val="00665F72"/>
    <w:rsid w:val="006745E8"/>
    <w:rsid w:val="006759F6"/>
    <w:rsid w:val="006767D7"/>
    <w:rsid w:val="00681DA2"/>
    <w:rsid w:val="00681F5C"/>
    <w:rsid w:val="0068576F"/>
    <w:rsid w:val="006864D0"/>
    <w:rsid w:val="00686997"/>
    <w:rsid w:val="00694911"/>
    <w:rsid w:val="0069768F"/>
    <w:rsid w:val="006A3328"/>
    <w:rsid w:val="006A4686"/>
    <w:rsid w:val="006A6D1A"/>
    <w:rsid w:val="006B2660"/>
    <w:rsid w:val="006D011E"/>
    <w:rsid w:val="006E3BA7"/>
    <w:rsid w:val="006E7479"/>
    <w:rsid w:val="00707356"/>
    <w:rsid w:val="00717B25"/>
    <w:rsid w:val="00722D80"/>
    <w:rsid w:val="007231A7"/>
    <w:rsid w:val="007251AB"/>
    <w:rsid w:val="007270F8"/>
    <w:rsid w:val="007330F5"/>
    <w:rsid w:val="00735536"/>
    <w:rsid w:val="007376FE"/>
    <w:rsid w:val="00753560"/>
    <w:rsid w:val="00762515"/>
    <w:rsid w:val="00762E79"/>
    <w:rsid w:val="00767F0F"/>
    <w:rsid w:val="00782E20"/>
    <w:rsid w:val="00786CB5"/>
    <w:rsid w:val="007948FE"/>
    <w:rsid w:val="007A07B6"/>
    <w:rsid w:val="007A4F22"/>
    <w:rsid w:val="007A6427"/>
    <w:rsid w:val="007B7591"/>
    <w:rsid w:val="007C4E27"/>
    <w:rsid w:val="007D2269"/>
    <w:rsid w:val="007D3568"/>
    <w:rsid w:val="007D36F5"/>
    <w:rsid w:val="007D3DD6"/>
    <w:rsid w:val="007D5439"/>
    <w:rsid w:val="007D7527"/>
    <w:rsid w:val="007E174A"/>
    <w:rsid w:val="007E518F"/>
    <w:rsid w:val="007E55CF"/>
    <w:rsid w:val="007E5A8E"/>
    <w:rsid w:val="007F0E0D"/>
    <w:rsid w:val="007F2F38"/>
    <w:rsid w:val="007F3EEF"/>
    <w:rsid w:val="00800490"/>
    <w:rsid w:val="008113FD"/>
    <w:rsid w:val="00812D01"/>
    <w:rsid w:val="0081386F"/>
    <w:rsid w:val="00814546"/>
    <w:rsid w:val="00821F94"/>
    <w:rsid w:val="00822024"/>
    <w:rsid w:val="00823AA6"/>
    <w:rsid w:val="008270C3"/>
    <w:rsid w:val="0083189A"/>
    <w:rsid w:val="008328DB"/>
    <w:rsid w:val="00834620"/>
    <w:rsid w:val="008444F1"/>
    <w:rsid w:val="008448BC"/>
    <w:rsid w:val="00852CBE"/>
    <w:rsid w:val="00854017"/>
    <w:rsid w:val="00854F69"/>
    <w:rsid w:val="00862CDF"/>
    <w:rsid w:val="00863113"/>
    <w:rsid w:val="008671FF"/>
    <w:rsid w:val="0087014E"/>
    <w:rsid w:val="00873718"/>
    <w:rsid w:val="00882F92"/>
    <w:rsid w:val="00886B87"/>
    <w:rsid w:val="0088797A"/>
    <w:rsid w:val="00893206"/>
    <w:rsid w:val="00895EDB"/>
    <w:rsid w:val="00897BED"/>
    <w:rsid w:val="008A6DF5"/>
    <w:rsid w:val="008A7ECE"/>
    <w:rsid w:val="008B36FC"/>
    <w:rsid w:val="008B4E72"/>
    <w:rsid w:val="008C2AC8"/>
    <w:rsid w:val="008C69FB"/>
    <w:rsid w:val="008C7646"/>
    <w:rsid w:val="008D777E"/>
    <w:rsid w:val="008E1C87"/>
    <w:rsid w:val="008E7393"/>
    <w:rsid w:val="008E7614"/>
    <w:rsid w:val="008F07E6"/>
    <w:rsid w:val="008F229A"/>
    <w:rsid w:val="008F28FF"/>
    <w:rsid w:val="0092065E"/>
    <w:rsid w:val="00922E92"/>
    <w:rsid w:val="00922F63"/>
    <w:rsid w:val="00922FB3"/>
    <w:rsid w:val="00923B70"/>
    <w:rsid w:val="00927289"/>
    <w:rsid w:val="00930F83"/>
    <w:rsid w:val="00937180"/>
    <w:rsid w:val="00937C6D"/>
    <w:rsid w:val="00940CBD"/>
    <w:rsid w:val="00940D3E"/>
    <w:rsid w:val="00941033"/>
    <w:rsid w:val="0094134D"/>
    <w:rsid w:val="0094645B"/>
    <w:rsid w:val="00953C24"/>
    <w:rsid w:val="009618BF"/>
    <w:rsid w:val="0096274B"/>
    <w:rsid w:val="0096306F"/>
    <w:rsid w:val="00970575"/>
    <w:rsid w:val="00971567"/>
    <w:rsid w:val="009717E3"/>
    <w:rsid w:val="0097640A"/>
    <w:rsid w:val="00980D6C"/>
    <w:rsid w:val="00980E46"/>
    <w:rsid w:val="00982B68"/>
    <w:rsid w:val="0099365C"/>
    <w:rsid w:val="00996511"/>
    <w:rsid w:val="009A1045"/>
    <w:rsid w:val="009A2301"/>
    <w:rsid w:val="009A3411"/>
    <w:rsid w:val="009B1834"/>
    <w:rsid w:val="009B5CDE"/>
    <w:rsid w:val="009C234B"/>
    <w:rsid w:val="009D0E9E"/>
    <w:rsid w:val="009E042E"/>
    <w:rsid w:val="009E2741"/>
    <w:rsid w:val="009E4558"/>
    <w:rsid w:val="009E7B04"/>
    <w:rsid w:val="009F27ED"/>
    <w:rsid w:val="009F44E2"/>
    <w:rsid w:val="00A03098"/>
    <w:rsid w:val="00A0519F"/>
    <w:rsid w:val="00A14537"/>
    <w:rsid w:val="00A149D2"/>
    <w:rsid w:val="00A16A89"/>
    <w:rsid w:val="00A23DCD"/>
    <w:rsid w:val="00A25C68"/>
    <w:rsid w:val="00A27A22"/>
    <w:rsid w:val="00A31202"/>
    <w:rsid w:val="00A31603"/>
    <w:rsid w:val="00A35000"/>
    <w:rsid w:val="00A4076F"/>
    <w:rsid w:val="00A41C94"/>
    <w:rsid w:val="00A41DD6"/>
    <w:rsid w:val="00A42857"/>
    <w:rsid w:val="00A444A1"/>
    <w:rsid w:val="00A44E3B"/>
    <w:rsid w:val="00A503E8"/>
    <w:rsid w:val="00A61569"/>
    <w:rsid w:val="00A63A71"/>
    <w:rsid w:val="00A653C8"/>
    <w:rsid w:val="00A7012E"/>
    <w:rsid w:val="00A72021"/>
    <w:rsid w:val="00A72918"/>
    <w:rsid w:val="00A7575B"/>
    <w:rsid w:val="00A843F0"/>
    <w:rsid w:val="00A92C85"/>
    <w:rsid w:val="00A94AE8"/>
    <w:rsid w:val="00A96A39"/>
    <w:rsid w:val="00AA600F"/>
    <w:rsid w:val="00AB0F69"/>
    <w:rsid w:val="00AD18D2"/>
    <w:rsid w:val="00AD24AC"/>
    <w:rsid w:val="00AD4AAD"/>
    <w:rsid w:val="00AD4E59"/>
    <w:rsid w:val="00AD5F9C"/>
    <w:rsid w:val="00AD626B"/>
    <w:rsid w:val="00AE0E94"/>
    <w:rsid w:val="00AE0F69"/>
    <w:rsid w:val="00AE144E"/>
    <w:rsid w:val="00AE5042"/>
    <w:rsid w:val="00AE63EB"/>
    <w:rsid w:val="00AE721F"/>
    <w:rsid w:val="00AF15A4"/>
    <w:rsid w:val="00AF1FA4"/>
    <w:rsid w:val="00AF2295"/>
    <w:rsid w:val="00AF5C71"/>
    <w:rsid w:val="00B0229F"/>
    <w:rsid w:val="00B06707"/>
    <w:rsid w:val="00B14052"/>
    <w:rsid w:val="00B1445E"/>
    <w:rsid w:val="00B17226"/>
    <w:rsid w:val="00B22017"/>
    <w:rsid w:val="00B22BBD"/>
    <w:rsid w:val="00B2350E"/>
    <w:rsid w:val="00B244F7"/>
    <w:rsid w:val="00B24DDB"/>
    <w:rsid w:val="00B257FC"/>
    <w:rsid w:val="00B2593E"/>
    <w:rsid w:val="00B40688"/>
    <w:rsid w:val="00B513AA"/>
    <w:rsid w:val="00B52E7D"/>
    <w:rsid w:val="00B53ED7"/>
    <w:rsid w:val="00B546E6"/>
    <w:rsid w:val="00B57E36"/>
    <w:rsid w:val="00B71D42"/>
    <w:rsid w:val="00B74314"/>
    <w:rsid w:val="00B77381"/>
    <w:rsid w:val="00B77AE3"/>
    <w:rsid w:val="00B81ADC"/>
    <w:rsid w:val="00B822DD"/>
    <w:rsid w:val="00B83972"/>
    <w:rsid w:val="00B84EC7"/>
    <w:rsid w:val="00BA7340"/>
    <w:rsid w:val="00BB39CF"/>
    <w:rsid w:val="00BB517C"/>
    <w:rsid w:val="00BC3FE0"/>
    <w:rsid w:val="00BC41FC"/>
    <w:rsid w:val="00BC66B5"/>
    <w:rsid w:val="00BD2FA4"/>
    <w:rsid w:val="00BD617A"/>
    <w:rsid w:val="00BD63A7"/>
    <w:rsid w:val="00BE09A3"/>
    <w:rsid w:val="00BF77F7"/>
    <w:rsid w:val="00C1399F"/>
    <w:rsid w:val="00C156AF"/>
    <w:rsid w:val="00C16855"/>
    <w:rsid w:val="00C21865"/>
    <w:rsid w:val="00C23881"/>
    <w:rsid w:val="00C300EF"/>
    <w:rsid w:val="00C401EF"/>
    <w:rsid w:val="00C40C54"/>
    <w:rsid w:val="00C43850"/>
    <w:rsid w:val="00C44905"/>
    <w:rsid w:val="00C51696"/>
    <w:rsid w:val="00C54DA2"/>
    <w:rsid w:val="00C5578E"/>
    <w:rsid w:val="00C6420C"/>
    <w:rsid w:val="00C73552"/>
    <w:rsid w:val="00C755AE"/>
    <w:rsid w:val="00C763E7"/>
    <w:rsid w:val="00C83E00"/>
    <w:rsid w:val="00C94A42"/>
    <w:rsid w:val="00CA30C7"/>
    <w:rsid w:val="00CB0778"/>
    <w:rsid w:val="00CB710B"/>
    <w:rsid w:val="00CC041E"/>
    <w:rsid w:val="00CC6F31"/>
    <w:rsid w:val="00CC722C"/>
    <w:rsid w:val="00CE143A"/>
    <w:rsid w:val="00CE6CBA"/>
    <w:rsid w:val="00CE7436"/>
    <w:rsid w:val="00D0346D"/>
    <w:rsid w:val="00D03906"/>
    <w:rsid w:val="00D03B96"/>
    <w:rsid w:val="00D12A1F"/>
    <w:rsid w:val="00D208D7"/>
    <w:rsid w:val="00D3349E"/>
    <w:rsid w:val="00D3372E"/>
    <w:rsid w:val="00D346A6"/>
    <w:rsid w:val="00D40B3A"/>
    <w:rsid w:val="00D46764"/>
    <w:rsid w:val="00D46AF8"/>
    <w:rsid w:val="00D477B2"/>
    <w:rsid w:val="00D51D5B"/>
    <w:rsid w:val="00D53827"/>
    <w:rsid w:val="00D57335"/>
    <w:rsid w:val="00D601AE"/>
    <w:rsid w:val="00D74187"/>
    <w:rsid w:val="00D75929"/>
    <w:rsid w:val="00D80F1B"/>
    <w:rsid w:val="00D90B81"/>
    <w:rsid w:val="00D93D79"/>
    <w:rsid w:val="00D97F2A"/>
    <w:rsid w:val="00DA22E3"/>
    <w:rsid w:val="00DB6230"/>
    <w:rsid w:val="00DC4305"/>
    <w:rsid w:val="00DC5D39"/>
    <w:rsid w:val="00DE32B5"/>
    <w:rsid w:val="00DE3DD0"/>
    <w:rsid w:val="00DE5D10"/>
    <w:rsid w:val="00DE6B9B"/>
    <w:rsid w:val="00DF0F50"/>
    <w:rsid w:val="00DF1FE1"/>
    <w:rsid w:val="00E00539"/>
    <w:rsid w:val="00E00CDC"/>
    <w:rsid w:val="00E062FF"/>
    <w:rsid w:val="00E160AE"/>
    <w:rsid w:val="00E21D82"/>
    <w:rsid w:val="00E22C68"/>
    <w:rsid w:val="00E24027"/>
    <w:rsid w:val="00E243B4"/>
    <w:rsid w:val="00E32E8C"/>
    <w:rsid w:val="00E37F54"/>
    <w:rsid w:val="00E450A0"/>
    <w:rsid w:val="00E515F3"/>
    <w:rsid w:val="00E53660"/>
    <w:rsid w:val="00E538D4"/>
    <w:rsid w:val="00E55DB6"/>
    <w:rsid w:val="00E57711"/>
    <w:rsid w:val="00E63C09"/>
    <w:rsid w:val="00E63D2B"/>
    <w:rsid w:val="00E71078"/>
    <w:rsid w:val="00E725FF"/>
    <w:rsid w:val="00E73E12"/>
    <w:rsid w:val="00E777C5"/>
    <w:rsid w:val="00E80127"/>
    <w:rsid w:val="00E81972"/>
    <w:rsid w:val="00E8484E"/>
    <w:rsid w:val="00E904C9"/>
    <w:rsid w:val="00E9536D"/>
    <w:rsid w:val="00EA2466"/>
    <w:rsid w:val="00EA3705"/>
    <w:rsid w:val="00EA38DD"/>
    <w:rsid w:val="00EA733E"/>
    <w:rsid w:val="00EB41F9"/>
    <w:rsid w:val="00EB70EC"/>
    <w:rsid w:val="00EC0AE3"/>
    <w:rsid w:val="00EC19A8"/>
    <w:rsid w:val="00EC643F"/>
    <w:rsid w:val="00EC67BE"/>
    <w:rsid w:val="00ED7F9C"/>
    <w:rsid w:val="00EE0BB6"/>
    <w:rsid w:val="00EF0354"/>
    <w:rsid w:val="00EF09AF"/>
    <w:rsid w:val="00EF514E"/>
    <w:rsid w:val="00F024CE"/>
    <w:rsid w:val="00F03F75"/>
    <w:rsid w:val="00F11FD3"/>
    <w:rsid w:val="00F13913"/>
    <w:rsid w:val="00F151EB"/>
    <w:rsid w:val="00F16D35"/>
    <w:rsid w:val="00F17850"/>
    <w:rsid w:val="00F2040F"/>
    <w:rsid w:val="00F23FF5"/>
    <w:rsid w:val="00F25615"/>
    <w:rsid w:val="00F256D2"/>
    <w:rsid w:val="00F32C43"/>
    <w:rsid w:val="00F3473B"/>
    <w:rsid w:val="00F36651"/>
    <w:rsid w:val="00F40F1A"/>
    <w:rsid w:val="00F4681A"/>
    <w:rsid w:val="00F468C2"/>
    <w:rsid w:val="00F513EF"/>
    <w:rsid w:val="00F52442"/>
    <w:rsid w:val="00F614ED"/>
    <w:rsid w:val="00F61B75"/>
    <w:rsid w:val="00F63C75"/>
    <w:rsid w:val="00F65BAA"/>
    <w:rsid w:val="00F7558C"/>
    <w:rsid w:val="00F75C15"/>
    <w:rsid w:val="00F8420E"/>
    <w:rsid w:val="00F851D8"/>
    <w:rsid w:val="00F866C8"/>
    <w:rsid w:val="00F903F5"/>
    <w:rsid w:val="00FA142D"/>
    <w:rsid w:val="00FA2B65"/>
    <w:rsid w:val="00FA7BA7"/>
    <w:rsid w:val="00FB0D2E"/>
    <w:rsid w:val="00FC3877"/>
    <w:rsid w:val="00FC5167"/>
    <w:rsid w:val="00FC651E"/>
    <w:rsid w:val="00FD3A17"/>
    <w:rsid w:val="00FE3D88"/>
    <w:rsid w:val="00FE7D55"/>
    <w:rsid w:val="00FF04E3"/>
    <w:rsid w:val="00FF0A3C"/>
    <w:rsid w:val="00FF0EBC"/>
    <w:rsid w:val="00FF7298"/>
    <w:rsid w:val="00FF7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100"/>
    <o:shapelayout v:ext="edit">
      <o:idmap v:ext="edit" data="1"/>
    </o:shapelayout>
  </w:shapeDefaults>
  <w:doNotEmbedSmartTags/>
  <w:decimalSymbol w:val=","/>
  <w:listSeparator w:val=";"/>
  <w14:docId w14:val="109119C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/>
    <w:lsdException w:name="heading 5" w:semiHidden="0" w:uiPriority="9" w:unhideWhenUsed="0"/>
    <w:lsdException w:name="heading 6" w:semiHidden="0" w:uiPriority="9" w:unhideWhenUsed="0"/>
    <w:lsdException w:name="heading 7" w:semiHidden="0" w:uiPriority="9" w:unhideWhenUsed="0"/>
    <w:lsdException w:name="heading 8" w:semiHidden="0" w:uiPriority="9" w:unhideWhenUsed="0"/>
    <w:lsdException w:name="heading 9" w:semiHidden="0" w:uiPriority="9" w:unhideWhenUsed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semiHidden="0" w:uiPriority="35" w:unhideWhenUsed="0" w:qFormat="1"/>
    <w:lsdException w:name="Lis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0" w:unhideWhenUsed="0"/>
    <w:lsdException w:name="Emphasis" w:semiHidden="0" w:uiPriority="0" w:unhideWhenUsed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rsid w:val="000D7236"/>
    <w:pPr>
      <w:spacing w:after="180" w:line="274" w:lineRule="auto"/>
    </w:pPr>
    <w:rPr>
      <w:rFonts w:ascii="Source Sans Pro" w:hAnsi="Source Sans Pro"/>
      <w:color w:val="4C4C4C"/>
      <w:szCs w:val="22"/>
    </w:rPr>
  </w:style>
  <w:style w:type="paragraph" w:styleId="Titre1">
    <w:name w:val="heading 1"/>
    <w:basedOn w:val="Normal"/>
    <w:next w:val="Normal"/>
    <w:link w:val="Titre1Car"/>
    <w:uiPriority w:val="9"/>
    <w:qFormat/>
    <w:rsid w:val="000D7236"/>
    <w:pPr>
      <w:keepNext/>
      <w:keepLines/>
      <w:tabs>
        <w:tab w:val="num" w:pos="0"/>
      </w:tabs>
      <w:spacing w:before="360" w:after="120" w:line="240" w:lineRule="auto"/>
      <w:outlineLvl w:val="0"/>
    </w:pPr>
    <w:rPr>
      <w:rFonts w:ascii="Trebuchet MS" w:eastAsia="Times New Roman" w:hAnsi="Trebuchet MS"/>
      <w:bCs/>
      <w:color w:val="89BA17"/>
      <w:sz w:val="32"/>
      <w:szCs w:val="28"/>
    </w:rPr>
  </w:style>
  <w:style w:type="paragraph" w:styleId="Titre2">
    <w:name w:val="heading 2"/>
    <w:basedOn w:val="Normal"/>
    <w:next w:val="Normal"/>
    <w:link w:val="Titre2Car"/>
    <w:uiPriority w:val="9"/>
    <w:qFormat/>
    <w:rsid w:val="000D7236"/>
    <w:pPr>
      <w:keepNext/>
      <w:keepLines/>
      <w:spacing w:before="120" w:after="120" w:line="240" w:lineRule="auto"/>
      <w:ind w:left="227"/>
      <w:outlineLvl w:val="1"/>
    </w:pPr>
    <w:rPr>
      <w:rFonts w:ascii="Trebuchet MS" w:eastAsia="Times New Roman" w:hAnsi="Trebuchet MS"/>
      <w:b/>
      <w:bCs/>
      <w:color w:val="80716A"/>
      <w:sz w:val="28"/>
      <w:szCs w:val="26"/>
    </w:rPr>
  </w:style>
  <w:style w:type="paragraph" w:styleId="Titre3">
    <w:name w:val="heading 3"/>
    <w:basedOn w:val="Normal"/>
    <w:next w:val="Normal"/>
    <w:link w:val="Titre3Car"/>
    <w:uiPriority w:val="9"/>
    <w:qFormat/>
    <w:rsid w:val="000D7236"/>
    <w:pPr>
      <w:keepNext/>
      <w:keepLines/>
      <w:spacing w:before="20" w:after="120" w:line="240" w:lineRule="auto"/>
      <w:ind w:left="425"/>
      <w:outlineLvl w:val="2"/>
    </w:pPr>
    <w:rPr>
      <w:rFonts w:ascii="Trebuchet MS" w:eastAsia="Times New Roman" w:hAnsi="Trebuchet MS"/>
      <w:b/>
      <w:bCs/>
      <w:i/>
      <w:color w:val="80746A"/>
      <w:sz w:val="24"/>
    </w:rPr>
  </w:style>
  <w:style w:type="paragraph" w:styleId="Titre4">
    <w:name w:val="heading 4"/>
    <w:basedOn w:val="Normal"/>
    <w:next w:val="Normal"/>
    <w:link w:val="Titre4Car"/>
    <w:uiPriority w:val="9"/>
    <w:rsid w:val="000D7236"/>
    <w:pPr>
      <w:keepNext/>
      <w:keepLines/>
      <w:spacing w:before="200" w:after="0"/>
      <w:outlineLvl w:val="3"/>
    </w:pPr>
    <w:rPr>
      <w:rFonts w:ascii="Arial" w:eastAsia="Times New Roman" w:hAnsi="Arial"/>
      <w:b/>
      <w:bCs/>
      <w:i/>
      <w:iCs/>
      <w:color w:val="262626"/>
    </w:rPr>
  </w:style>
  <w:style w:type="paragraph" w:styleId="Titre5">
    <w:name w:val="heading 5"/>
    <w:basedOn w:val="Normal"/>
    <w:next w:val="Normal"/>
    <w:link w:val="Titre5Car"/>
    <w:uiPriority w:val="9"/>
    <w:rsid w:val="000D7236"/>
    <w:pPr>
      <w:keepNext/>
      <w:keepLines/>
      <w:spacing w:before="200" w:after="0"/>
      <w:outlineLvl w:val="4"/>
    </w:pPr>
    <w:rPr>
      <w:rFonts w:ascii="Arial" w:eastAsia="Times New Roman" w:hAnsi="Arial"/>
      <w:color w:val="000000"/>
    </w:rPr>
  </w:style>
  <w:style w:type="paragraph" w:styleId="Titre6">
    <w:name w:val="heading 6"/>
    <w:basedOn w:val="Normal"/>
    <w:next w:val="Normal"/>
    <w:link w:val="Titre6Car"/>
    <w:uiPriority w:val="9"/>
    <w:rsid w:val="000D7236"/>
    <w:pPr>
      <w:keepNext/>
      <w:keepLines/>
      <w:spacing w:before="200" w:after="0"/>
      <w:outlineLvl w:val="5"/>
    </w:pPr>
    <w:rPr>
      <w:rFonts w:ascii="Arial" w:eastAsia="Times New Roman" w:hAnsi="Arial"/>
      <w:i/>
      <w:iCs/>
      <w:color w:val="000000"/>
    </w:rPr>
  </w:style>
  <w:style w:type="paragraph" w:styleId="Titre7">
    <w:name w:val="heading 7"/>
    <w:basedOn w:val="Normal"/>
    <w:next w:val="Normal"/>
    <w:link w:val="Titre7Car"/>
    <w:uiPriority w:val="9"/>
    <w:rsid w:val="000D7236"/>
    <w:pPr>
      <w:keepNext/>
      <w:keepLines/>
      <w:spacing w:before="200" w:after="0"/>
      <w:outlineLvl w:val="6"/>
    </w:pPr>
    <w:rPr>
      <w:rFonts w:ascii="Arial" w:eastAsia="Times New Roman" w:hAnsi="Arial"/>
      <w:i/>
      <w:iCs/>
      <w:color w:val="283138"/>
    </w:rPr>
  </w:style>
  <w:style w:type="paragraph" w:styleId="Titre8">
    <w:name w:val="heading 8"/>
    <w:basedOn w:val="Normal"/>
    <w:next w:val="Normal"/>
    <w:link w:val="Titre8Car"/>
    <w:uiPriority w:val="9"/>
    <w:rsid w:val="000D7236"/>
    <w:pPr>
      <w:keepNext/>
      <w:keepLines/>
      <w:spacing w:before="200" w:after="0"/>
      <w:outlineLvl w:val="7"/>
    </w:pPr>
    <w:rPr>
      <w:rFonts w:ascii="Arial" w:eastAsia="Times New Roman" w:hAnsi="Arial"/>
      <w:color w:val="000000"/>
      <w:szCs w:val="20"/>
    </w:rPr>
  </w:style>
  <w:style w:type="paragraph" w:styleId="Titre9">
    <w:name w:val="heading 9"/>
    <w:basedOn w:val="Normal"/>
    <w:next w:val="Normal"/>
    <w:link w:val="Titre9Car"/>
    <w:uiPriority w:val="9"/>
    <w:rsid w:val="000D7236"/>
    <w:pPr>
      <w:keepNext/>
      <w:keepLines/>
      <w:spacing w:before="200" w:after="0"/>
      <w:outlineLvl w:val="8"/>
    </w:pPr>
    <w:rPr>
      <w:rFonts w:ascii="Arial" w:eastAsia="Times New Roman" w:hAnsi="Arial"/>
      <w:i/>
      <w:iCs/>
      <w:color w:val="00000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Entete-gauche">
    <w:name w:val="Entete- gauche"/>
    <w:basedOn w:val="Titre3"/>
    <w:link w:val="Entete-gaucheCar"/>
    <w:qFormat/>
    <w:rsid w:val="000D7236"/>
    <w:rPr>
      <w:color w:val="425B72"/>
    </w:rPr>
  </w:style>
  <w:style w:type="character" w:customStyle="1" w:styleId="WW-Absatz-Standardschriftart">
    <w:name w:val="WW-Absatz-Standardschriftart"/>
    <w:rsid w:val="000D7236"/>
  </w:style>
  <w:style w:type="character" w:customStyle="1" w:styleId="Policepardfaut1">
    <w:name w:val="Police par défaut1"/>
    <w:rsid w:val="000D7236"/>
  </w:style>
  <w:style w:type="paragraph" w:styleId="En-ttedetabledesmatires">
    <w:name w:val="TOC Heading"/>
    <w:basedOn w:val="Titre1"/>
    <w:next w:val="Normal"/>
    <w:uiPriority w:val="39"/>
    <w:unhideWhenUsed/>
    <w:qFormat/>
    <w:rsid w:val="000D7236"/>
    <w:pPr>
      <w:tabs>
        <w:tab w:val="clear" w:pos="0"/>
      </w:tabs>
      <w:spacing w:before="240" w:after="240" w:line="276" w:lineRule="auto"/>
      <w:jc w:val="center"/>
      <w:outlineLvl w:val="9"/>
    </w:pPr>
    <w:rPr>
      <w:rFonts w:ascii="Source Sans Pro" w:eastAsiaTheme="majorEastAsia" w:hAnsi="Source Sans Pro" w:cstheme="majorBidi"/>
      <w:i/>
      <w:color w:val="3D5B72"/>
    </w:rPr>
  </w:style>
  <w:style w:type="character" w:customStyle="1" w:styleId="PieddepageCar">
    <w:name w:val="Pied de page Car"/>
    <w:link w:val="Pieddepage"/>
    <w:rsid w:val="000D7236"/>
    <w:rPr>
      <w:rFonts w:asciiTheme="minorHAnsi" w:eastAsiaTheme="minorHAnsi" w:hAnsiTheme="minorHAnsi" w:cstheme="minorBidi"/>
      <w:sz w:val="24"/>
      <w:szCs w:val="24"/>
      <w:lang w:val="en-US" w:eastAsia="en-US"/>
    </w:rPr>
  </w:style>
  <w:style w:type="character" w:customStyle="1" w:styleId="TextedebullesCar">
    <w:name w:val="Texte de bulles Car"/>
    <w:link w:val="Textedebulles"/>
    <w:rsid w:val="000D7236"/>
    <w:rPr>
      <w:rFonts w:ascii="Source Sans Pro" w:eastAsiaTheme="minorHAnsi" w:hAnsi="Source Sans Pro" w:cs="Tahoma"/>
      <w:sz w:val="16"/>
      <w:szCs w:val="16"/>
      <w:lang w:val="en-US" w:eastAsia="en-US"/>
    </w:rPr>
  </w:style>
  <w:style w:type="character" w:customStyle="1" w:styleId="Entete-gaucheCar">
    <w:name w:val="Entete- gauche Car"/>
    <w:basedOn w:val="Titre3Car"/>
    <w:link w:val="Entete-gauche"/>
    <w:rsid w:val="000D7236"/>
    <w:rPr>
      <w:rFonts w:ascii="Trebuchet MS" w:eastAsia="Times New Roman" w:hAnsi="Trebuchet MS"/>
      <w:b/>
      <w:bCs/>
      <w:i/>
      <w:color w:val="425B72"/>
      <w:sz w:val="24"/>
      <w:szCs w:val="22"/>
    </w:rPr>
  </w:style>
  <w:style w:type="character" w:styleId="Lienhypertexte">
    <w:name w:val="Hyperlink"/>
    <w:uiPriority w:val="99"/>
    <w:rsid w:val="000D7236"/>
    <w:rPr>
      <w:noProof/>
      <w:color w:val="000080"/>
    </w:rPr>
  </w:style>
  <w:style w:type="paragraph" w:styleId="Corpsdetexte">
    <w:name w:val="Body Text"/>
    <w:basedOn w:val="Normal"/>
    <w:link w:val="CorpsdetexteCar"/>
    <w:rsid w:val="000D7236"/>
    <w:pPr>
      <w:spacing w:after="120"/>
    </w:pPr>
  </w:style>
  <w:style w:type="paragraph" w:styleId="Liste">
    <w:name w:val="List"/>
    <w:basedOn w:val="Corpsdetexte"/>
    <w:rsid w:val="000D7236"/>
    <w:rPr>
      <w:rFonts w:cs="Lohit Hindi"/>
    </w:rPr>
  </w:style>
  <w:style w:type="paragraph" w:styleId="Lgende">
    <w:name w:val="caption"/>
    <w:basedOn w:val="Normal"/>
    <w:next w:val="Normal"/>
    <w:uiPriority w:val="35"/>
    <w:qFormat/>
    <w:rsid w:val="000D7236"/>
    <w:pPr>
      <w:numPr>
        <w:numId w:val="6"/>
      </w:numPr>
      <w:spacing w:line="240" w:lineRule="auto"/>
      <w:jc w:val="center"/>
    </w:pPr>
    <w:rPr>
      <w:rFonts w:eastAsia="Times New Roman"/>
      <w:b/>
      <w:bCs/>
      <w:smallCaps/>
      <w:color w:val="283138"/>
      <w:spacing w:val="6"/>
      <w:szCs w:val="18"/>
      <w:lang w:bidi="hi-IN"/>
    </w:rPr>
  </w:style>
  <w:style w:type="paragraph" w:customStyle="1" w:styleId="Index">
    <w:name w:val="Index"/>
    <w:basedOn w:val="Normal"/>
    <w:rsid w:val="000D7236"/>
    <w:pPr>
      <w:suppressLineNumbers/>
    </w:pPr>
    <w:rPr>
      <w:rFonts w:cs="Lohit Hindi"/>
    </w:rPr>
  </w:style>
  <w:style w:type="paragraph" w:styleId="En-tte">
    <w:name w:val="header"/>
    <w:basedOn w:val="Normal"/>
    <w:link w:val="En-tteCar"/>
    <w:rsid w:val="000D7236"/>
    <w:pPr>
      <w:tabs>
        <w:tab w:val="center" w:pos="4536"/>
        <w:tab w:val="right" w:pos="9072"/>
      </w:tabs>
      <w:spacing w:after="0"/>
      <w:jc w:val="center"/>
    </w:pPr>
    <w:rPr>
      <w:sz w:val="16"/>
    </w:rPr>
  </w:style>
  <w:style w:type="paragraph" w:styleId="Pieddepage">
    <w:name w:val="footer"/>
    <w:basedOn w:val="Normal"/>
    <w:link w:val="PieddepageCar"/>
    <w:rsid w:val="000D7236"/>
    <w:pPr>
      <w:tabs>
        <w:tab w:val="center" w:pos="4536"/>
        <w:tab w:val="right" w:pos="9072"/>
      </w:tabs>
      <w:spacing w:after="0"/>
    </w:pPr>
    <w:rPr>
      <w:rFonts w:asciiTheme="minorHAnsi" w:eastAsiaTheme="minorHAnsi" w:hAnsiTheme="minorHAnsi" w:cstheme="minorBidi"/>
      <w:color w:val="auto"/>
      <w:sz w:val="24"/>
      <w:szCs w:val="24"/>
      <w:lang w:val="en-US" w:eastAsia="en-US"/>
    </w:rPr>
  </w:style>
  <w:style w:type="paragraph" w:customStyle="1" w:styleId="Grillemoyenne21">
    <w:name w:val="Grille moyenne 21"/>
    <w:link w:val="Grillemoyenne2Car"/>
    <w:uiPriority w:val="1"/>
    <w:rsid w:val="000D7236"/>
    <w:rPr>
      <w:sz w:val="22"/>
      <w:szCs w:val="22"/>
    </w:rPr>
  </w:style>
  <w:style w:type="paragraph" w:styleId="Textedebulles">
    <w:name w:val="Balloon Text"/>
    <w:basedOn w:val="Normal"/>
    <w:link w:val="TextedebullesCar"/>
    <w:rsid w:val="000D7236"/>
    <w:rPr>
      <w:rFonts w:eastAsiaTheme="minorHAnsi" w:cs="Tahoma"/>
      <w:color w:val="auto"/>
      <w:sz w:val="16"/>
      <w:szCs w:val="16"/>
      <w:lang w:val="en-US" w:eastAsia="en-US"/>
    </w:rPr>
  </w:style>
  <w:style w:type="character" w:customStyle="1" w:styleId="Titre1Car">
    <w:name w:val="Titre 1 Car"/>
    <w:link w:val="Titre1"/>
    <w:uiPriority w:val="9"/>
    <w:rsid w:val="000D7236"/>
    <w:rPr>
      <w:rFonts w:ascii="Trebuchet MS" w:eastAsia="Times New Roman" w:hAnsi="Trebuchet MS"/>
      <w:bCs/>
      <w:color w:val="89BA17"/>
      <w:sz w:val="32"/>
      <w:szCs w:val="28"/>
    </w:rPr>
  </w:style>
  <w:style w:type="character" w:customStyle="1" w:styleId="Titre2Car">
    <w:name w:val="Titre 2 Car"/>
    <w:link w:val="Titre2"/>
    <w:uiPriority w:val="9"/>
    <w:rsid w:val="000D7236"/>
    <w:rPr>
      <w:rFonts w:ascii="Trebuchet MS" w:eastAsia="Times New Roman" w:hAnsi="Trebuchet MS"/>
      <w:b/>
      <w:bCs/>
      <w:color w:val="80716A"/>
      <w:sz w:val="28"/>
      <w:szCs w:val="26"/>
    </w:rPr>
  </w:style>
  <w:style w:type="character" w:customStyle="1" w:styleId="Titre3Car">
    <w:name w:val="Titre 3 Car"/>
    <w:link w:val="Titre3"/>
    <w:uiPriority w:val="9"/>
    <w:rsid w:val="000D7236"/>
    <w:rPr>
      <w:rFonts w:ascii="Trebuchet MS" w:eastAsia="Times New Roman" w:hAnsi="Trebuchet MS"/>
      <w:b/>
      <w:bCs/>
      <w:i/>
      <w:color w:val="80746A"/>
      <w:sz w:val="24"/>
      <w:szCs w:val="22"/>
    </w:rPr>
  </w:style>
  <w:style w:type="character" w:customStyle="1" w:styleId="Titre4Car">
    <w:name w:val="Titre 4 Car"/>
    <w:link w:val="Titre4"/>
    <w:uiPriority w:val="9"/>
    <w:rsid w:val="000D7236"/>
    <w:rPr>
      <w:rFonts w:ascii="Arial" w:eastAsia="Times New Roman" w:hAnsi="Arial"/>
      <w:b/>
      <w:bCs/>
      <w:i/>
      <w:iCs/>
      <w:color w:val="262626"/>
      <w:szCs w:val="22"/>
    </w:rPr>
  </w:style>
  <w:style w:type="character" w:customStyle="1" w:styleId="Titre5Car">
    <w:name w:val="Titre 5 Car"/>
    <w:link w:val="Titre5"/>
    <w:uiPriority w:val="9"/>
    <w:rsid w:val="000D7236"/>
    <w:rPr>
      <w:rFonts w:ascii="Arial" w:eastAsia="Times New Roman" w:hAnsi="Arial"/>
      <w:color w:val="000000"/>
      <w:szCs w:val="22"/>
    </w:rPr>
  </w:style>
  <w:style w:type="character" w:customStyle="1" w:styleId="Titre6Car">
    <w:name w:val="Titre 6 Car"/>
    <w:link w:val="Titre6"/>
    <w:uiPriority w:val="9"/>
    <w:rsid w:val="000D7236"/>
    <w:rPr>
      <w:rFonts w:ascii="Arial" w:eastAsia="Times New Roman" w:hAnsi="Arial"/>
      <w:i/>
      <w:iCs/>
      <w:color w:val="000000"/>
      <w:szCs w:val="22"/>
    </w:rPr>
  </w:style>
  <w:style w:type="character" w:customStyle="1" w:styleId="Titre7Car">
    <w:name w:val="Titre 7 Car"/>
    <w:link w:val="Titre7"/>
    <w:uiPriority w:val="9"/>
    <w:rsid w:val="000D7236"/>
    <w:rPr>
      <w:rFonts w:ascii="Arial" w:eastAsia="Times New Roman" w:hAnsi="Arial"/>
      <w:i/>
      <w:iCs/>
      <w:color w:val="283138"/>
      <w:szCs w:val="22"/>
    </w:rPr>
  </w:style>
  <w:style w:type="character" w:customStyle="1" w:styleId="Titre8Car">
    <w:name w:val="Titre 8 Car"/>
    <w:link w:val="Titre8"/>
    <w:uiPriority w:val="9"/>
    <w:rsid w:val="000D7236"/>
    <w:rPr>
      <w:rFonts w:ascii="Arial" w:eastAsia="Times New Roman" w:hAnsi="Arial"/>
      <w:color w:val="000000"/>
    </w:rPr>
  </w:style>
  <w:style w:type="character" w:customStyle="1" w:styleId="Titre9Car">
    <w:name w:val="Titre 9 Car"/>
    <w:link w:val="Titre9"/>
    <w:uiPriority w:val="9"/>
    <w:rsid w:val="000D7236"/>
    <w:rPr>
      <w:rFonts w:ascii="Arial" w:eastAsia="Times New Roman" w:hAnsi="Arial"/>
      <w:i/>
      <w:iCs/>
      <w:color w:val="000000"/>
    </w:rPr>
  </w:style>
  <w:style w:type="paragraph" w:styleId="Titre">
    <w:name w:val="Title"/>
    <w:basedOn w:val="Normal"/>
    <w:next w:val="Normal"/>
    <w:link w:val="TitreCar"/>
    <w:uiPriority w:val="10"/>
    <w:qFormat/>
    <w:rsid w:val="000D7236"/>
    <w:pPr>
      <w:spacing w:before="240" w:after="0" w:line="240" w:lineRule="auto"/>
      <w:contextualSpacing/>
      <w:jc w:val="center"/>
    </w:pPr>
    <w:rPr>
      <w:rFonts w:eastAsia="Times New Roman"/>
      <w:smallCaps/>
      <w:kern w:val="28"/>
      <w:sz w:val="48"/>
      <w:szCs w:val="52"/>
    </w:rPr>
  </w:style>
  <w:style w:type="character" w:customStyle="1" w:styleId="TitreCar">
    <w:name w:val="Titre Car"/>
    <w:link w:val="Titre"/>
    <w:uiPriority w:val="10"/>
    <w:rsid w:val="000D7236"/>
    <w:rPr>
      <w:rFonts w:ascii="Source Sans Pro" w:eastAsia="Times New Roman" w:hAnsi="Source Sans Pro"/>
      <w:smallCaps/>
      <w:color w:val="4C4C4C"/>
      <w:kern w:val="28"/>
      <w:sz w:val="48"/>
      <w:szCs w:val="52"/>
    </w:rPr>
  </w:style>
  <w:style w:type="paragraph" w:styleId="Sous-titre">
    <w:name w:val="Subtitle"/>
    <w:basedOn w:val="Normal"/>
    <w:next w:val="Paragraph"/>
    <w:link w:val="Sous-titreCar"/>
    <w:uiPriority w:val="11"/>
    <w:qFormat/>
    <w:rsid w:val="000D7236"/>
    <w:pPr>
      <w:numPr>
        <w:ilvl w:val="1"/>
      </w:numPr>
      <w:spacing w:after="240"/>
      <w:jc w:val="center"/>
    </w:pPr>
    <w:rPr>
      <w:rFonts w:eastAsia="Times New Roman"/>
      <w:iCs/>
      <w:color w:val="80746A"/>
      <w:sz w:val="32"/>
      <w:szCs w:val="24"/>
      <w:lang w:bidi="hi-IN"/>
    </w:rPr>
  </w:style>
  <w:style w:type="character" w:customStyle="1" w:styleId="Sous-titreCar">
    <w:name w:val="Sous-titre Car"/>
    <w:link w:val="Sous-titre"/>
    <w:uiPriority w:val="11"/>
    <w:rsid w:val="000D7236"/>
    <w:rPr>
      <w:rFonts w:ascii="Source Sans Pro" w:eastAsia="Times New Roman" w:hAnsi="Source Sans Pro"/>
      <w:iCs/>
      <w:color w:val="80746A"/>
      <w:sz w:val="32"/>
      <w:szCs w:val="24"/>
      <w:lang w:bidi="hi-IN"/>
    </w:rPr>
  </w:style>
  <w:style w:type="character" w:styleId="Accentuation">
    <w:name w:val="Emphasis"/>
    <w:rsid w:val="000D7236"/>
    <w:rPr>
      <w:b w:val="0"/>
      <w:i/>
      <w:iCs/>
      <w:color w:val="auto"/>
    </w:rPr>
  </w:style>
  <w:style w:type="character" w:customStyle="1" w:styleId="Grillemoyenne2Car">
    <w:name w:val="Grille moyenne 2 Car"/>
    <w:link w:val="Grillemoyenne21"/>
    <w:uiPriority w:val="1"/>
    <w:rsid w:val="000D7236"/>
    <w:rPr>
      <w:sz w:val="22"/>
      <w:szCs w:val="22"/>
    </w:rPr>
  </w:style>
  <w:style w:type="paragraph" w:customStyle="1" w:styleId="Listecouleur-Accent11">
    <w:name w:val="Liste couleur - Accent 11"/>
    <w:basedOn w:val="Normal"/>
    <w:uiPriority w:val="34"/>
    <w:qFormat/>
    <w:rsid w:val="000D7236"/>
    <w:pPr>
      <w:spacing w:line="240" w:lineRule="auto"/>
      <w:ind w:left="142" w:firstLine="289"/>
      <w:contextualSpacing/>
      <w:jc w:val="both"/>
    </w:pPr>
    <w:rPr>
      <w:rFonts w:eastAsia="Arial"/>
      <w:color w:val="283138"/>
    </w:rPr>
  </w:style>
  <w:style w:type="paragraph" w:customStyle="1" w:styleId="Grillecouleur-Accent11">
    <w:name w:val="Grille couleur - Accent 11"/>
    <w:basedOn w:val="Normal"/>
    <w:next w:val="Normal"/>
    <w:link w:val="Grillecouleur-Accent1Car"/>
    <w:uiPriority w:val="29"/>
    <w:rsid w:val="000D7236"/>
    <w:pPr>
      <w:pBdr>
        <w:left w:val="single" w:sz="48" w:space="13" w:color="838D9B"/>
      </w:pBdr>
      <w:spacing w:after="0" w:line="360" w:lineRule="auto"/>
    </w:pPr>
    <w:rPr>
      <w:rFonts w:ascii="Arial" w:eastAsia="Times New Roman" w:hAnsi="Arial"/>
      <w:b/>
      <w:i/>
      <w:iCs/>
      <w:color w:val="838D9B"/>
      <w:sz w:val="24"/>
      <w:lang w:bidi="hi-IN"/>
    </w:rPr>
  </w:style>
  <w:style w:type="character" w:customStyle="1" w:styleId="Grillecouleur-Accent1Car">
    <w:name w:val="Grille couleur - Accent 1 Car"/>
    <w:link w:val="Grillecouleur-Accent11"/>
    <w:uiPriority w:val="29"/>
    <w:rsid w:val="000D7236"/>
    <w:rPr>
      <w:rFonts w:ascii="Arial" w:eastAsia="Times New Roman" w:hAnsi="Arial"/>
      <w:b/>
      <w:i/>
      <w:iCs/>
      <w:color w:val="838D9B"/>
      <w:sz w:val="24"/>
      <w:szCs w:val="22"/>
      <w:lang w:bidi="hi-IN"/>
    </w:rPr>
  </w:style>
  <w:style w:type="paragraph" w:customStyle="1" w:styleId="Trameclaire-Accent21">
    <w:name w:val="Trame claire - Accent 21"/>
    <w:basedOn w:val="Normal"/>
    <w:next w:val="Normal"/>
    <w:link w:val="Trameclaire-Accent2Car"/>
    <w:uiPriority w:val="30"/>
    <w:qFormat/>
    <w:rsid w:val="000D7236"/>
    <w:pPr>
      <w:pBdr>
        <w:left w:val="single" w:sz="48" w:space="13" w:color="D2610C"/>
      </w:pBdr>
      <w:spacing w:before="240" w:after="120" w:line="300" w:lineRule="auto"/>
    </w:pPr>
    <w:rPr>
      <w:rFonts w:eastAsia="Times New Roman"/>
      <w:b/>
      <w:bCs/>
      <w:i/>
      <w:iCs/>
      <w:color w:val="D2610C"/>
      <w:sz w:val="26"/>
      <w:lang w:bidi="hi-IN"/>
    </w:rPr>
  </w:style>
  <w:style w:type="character" w:customStyle="1" w:styleId="Trameclaire-Accent2Car">
    <w:name w:val="Trame claire - Accent 2 Car"/>
    <w:link w:val="Trameclaire-Accent21"/>
    <w:uiPriority w:val="30"/>
    <w:rsid w:val="000D7236"/>
    <w:rPr>
      <w:rFonts w:ascii="Source Sans Pro" w:eastAsia="Times New Roman" w:hAnsi="Source Sans Pro"/>
      <w:b/>
      <w:bCs/>
      <w:i/>
      <w:iCs/>
      <w:color w:val="D2610C"/>
      <w:sz w:val="26"/>
      <w:szCs w:val="22"/>
      <w:lang w:bidi="hi-IN"/>
    </w:rPr>
  </w:style>
  <w:style w:type="character" w:customStyle="1" w:styleId="Accentuationdiscrte1">
    <w:name w:val="Accentuation discrète1"/>
    <w:uiPriority w:val="19"/>
    <w:qFormat/>
    <w:rsid w:val="000D7236"/>
    <w:rPr>
      <w:i/>
      <w:iCs/>
      <w:color w:val="000000"/>
    </w:rPr>
  </w:style>
  <w:style w:type="character" w:customStyle="1" w:styleId="Forteaccentuation1">
    <w:name w:val="Forte accentuation1"/>
    <w:uiPriority w:val="21"/>
    <w:qFormat/>
    <w:rsid w:val="000D7236"/>
    <w:rPr>
      <w:b/>
      <w:bCs/>
      <w:i/>
      <w:iCs/>
      <w:color w:val="283138"/>
    </w:rPr>
  </w:style>
  <w:style w:type="character" w:customStyle="1" w:styleId="Rfrenceple1">
    <w:name w:val="Référence pâle1"/>
    <w:uiPriority w:val="31"/>
    <w:qFormat/>
    <w:rsid w:val="000D7236"/>
    <w:rPr>
      <w:smallCaps/>
      <w:color w:val="000000"/>
      <w:u w:val="single"/>
    </w:rPr>
  </w:style>
  <w:style w:type="character" w:customStyle="1" w:styleId="Rfrenceintense1">
    <w:name w:val="Référence intense1"/>
    <w:uiPriority w:val="32"/>
    <w:qFormat/>
    <w:rsid w:val="000D7236"/>
    <w:rPr>
      <w:rFonts w:ascii="Arial" w:hAnsi="Arial"/>
      <w:b/>
      <w:bCs/>
      <w:smallCaps/>
      <w:color w:val="283138"/>
      <w:spacing w:val="5"/>
      <w:sz w:val="22"/>
      <w:u w:val="single"/>
    </w:rPr>
  </w:style>
  <w:style w:type="character" w:customStyle="1" w:styleId="Titredulivre1">
    <w:name w:val="Titre du livre1"/>
    <w:uiPriority w:val="33"/>
    <w:rsid w:val="000D7236"/>
    <w:rPr>
      <w:rFonts w:ascii="Arial" w:hAnsi="Arial"/>
      <w:b/>
      <w:bCs/>
      <w:caps w:val="0"/>
      <w:smallCaps/>
      <w:color w:val="283138"/>
      <w:spacing w:val="10"/>
      <w:sz w:val="22"/>
    </w:rPr>
  </w:style>
  <w:style w:type="paragraph" w:customStyle="1" w:styleId="En-ttedetabledesmatires1">
    <w:name w:val="En-tête de table des matières1"/>
    <w:basedOn w:val="Titre1"/>
    <w:next w:val="Normal"/>
    <w:uiPriority w:val="39"/>
    <w:semiHidden/>
    <w:unhideWhenUsed/>
    <w:qFormat/>
    <w:rsid w:val="000D7236"/>
    <w:pPr>
      <w:spacing w:before="480" w:line="264" w:lineRule="auto"/>
      <w:outlineLvl w:val="9"/>
    </w:pPr>
    <w:rPr>
      <w:b/>
    </w:rPr>
  </w:style>
  <w:style w:type="paragraph" w:customStyle="1" w:styleId="Standard">
    <w:name w:val="Standard"/>
    <w:rsid w:val="000D7236"/>
    <w:pPr>
      <w:tabs>
        <w:tab w:val="left" w:pos="708"/>
      </w:tabs>
      <w:suppressAutoHyphens/>
      <w:autoSpaceDE w:val="0"/>
      <w:spacing w:after="200" w:line="276" w:lineRule="auto"/>
    </w:pPr>
    <w:rPr>
      <w:rFonts w:ascii="Times New Roman" w:eastAsia="Times New Roman" w:hAnsi="Times New Roman"/>
      <w:lang w:eastAsia="zh-CN"/>
    </w:rPr>
  </w:style>
  <w:style w:type="paragraph" w:styleId="TM1">
    <w:name w:val="toc 1"/>
    <w:basedOn w:val="Normal"/>
    <w:next w:val="Normal"/>
    <w:autoRedefine/>
    <w:uiPriority w:val="39"/>
    <w:unhideWhenUsed/>
    <w:rsid w:val="000D7236"/>
    <w:pPr>
      <w:tabs>
        <w:tab w:val="right" w:pos="9639"/>
      </w:tabs>
      <w:spacing w:before="120" w:after="120"/>
    </w:pPr>
    <w:rPr>
      <w:b/>
      <w:bCs/>
      <w:caps/>
    </w:rPr>
  </w:style>
  <w:style w:type="paragraph" w:styleId="TM2">
    <w:name w:val="toc 2"/>
    <w:basedOn w:val="Normal"/>
    <w:next w:val="Normal"/>
    <w:autoRedefine/>
    <w:uiPriority w:val="39"/>
    <w:unhideWhenUsed/>
    <w:rsid w:val="000D7236"/>
    <w:pPr>
      <w:tabs>
        <w:tab w:val="right" w:pos="9639"/>
      </w:tabs>
      <w:spacing w:after="0"/>
    </w:pPr>
    <w:rPr>
      <w:b/>
      <w:bCs/>
      <w:smallCaps/>
    </w:rPr>
  </w:style>
  <w:style w:type="paragraph" w:styleId="TM3">
    <w:name w:val="toc 3"/>
    <w:basedOn w:val="Normal"/>
    <w:next w:val="Normal"/>
    <w:autoRedefine/>
    <w:uiPriority w:val="39"/>
    <w:unhideWhenUsed/>
    <w:rsid w:val="000D7236"/>
    <w:pPr>
      <w:tabs>
        <w:tab w:val="right" w:pos="9639"/>
      </w:tabs>
      <w:spacing w:after="0"/>
    </w:pPr>
    <w:rPr>
      <w:smallCaps/>
    </w:rPr>
  </w:style>
  <w:style w:type="paragraph" w:styleId="TM4">
    <w:name w:val="toc 4"/>
    <w:basedOn w:val="Normal"/>
    <w:next w:val="Normal"/>
    <w:autoRedefine/>
    <w:uiPriority w:val="39"/>
    <w:unhideWhenUsed/>
    <w:rsid w:val="000D7236"/>
    <w:pPr>
      <w:spacing w:after="0"/>
    </w:pPr>
  </w:style>
  <w:style w:type="paragraph" w:styleId="TM5">
    <w:name w:val="toc 5"/>
    <w:basedOn w:val="Normal"/>
    <w:next w:val="Normal"/>
    <w:autoRedefine/>
    <w:uiPriority w:val="39"/>
    <w:unhideWhenUsed/>
    <w:rsid w:val="000D7236"/>
    <w:pPr>
      <w:spacing w:after="0"/>
    </w:pPr>
  </w:style>
  <w:style w:type="paragraph" w:styleId="TM6">
    <w:name w:val="toc 6"/>
    <w:basedOn w:val="Normal"/>
    <w:next w:val="Normal"/>
    <w:autoRedefine/>
    <w:uiPriority w:val="39"/>
    <w:unhideWhenUsed/>
    <w:rsid w:val="000D7236"/>
    <w:pPr>
      <w:spacing w:after="0"/>
    </w:pPr>
  </w:style>
  <w:style w:type="paragraph" w:styleId="TM7">
    <w:name w:val="toc 7"/>
    <w:basedOn w:val="Normal"/>
    <w:next w:val="Normal"/>
    <w:autoRedefine/>
    <w:uiPriority w:val="39"/>
    <w:unhideWhenUsed/>
    <w:rsid w:val="000D7236"/>
    <w:pPr>
      <w:spacing w:after="0"/>
    </w:pPr>
  </w:style>
  <w:style w:type="paragraph" w:styleId="TM8">
    <w:name w:val="toc 8"/>
    <w:basedOn w:val="Normal"/>
    <w:next w:val="Normal"/>
    <w:autoRedefine/>
    <w:uiPriority w:val="39"/>
    <w:unhideWhenUsed/>
    <w:rsid w:val="000D7236"/>
    <w:pPr>
      <w:spacing w:after="0"/>
    </w:pPr>
  </w:style>
  <w:style w:type="paragraph" w:styleId="TM9">
    <w:name w:val="toc 9"/>
    <w:basedOn w:val="Normal"/>
    <w:next w:val="Normal"/>
    <w:autoRedefine/>
    <w:uiPriority w:val="39"/>
    <w:unhideWhenUsed/>
    <w:rsid w:val="000D7236"/>
    <w:pPr>
      <w:spacing w:after="0"/>
    </w:p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0D7236"/>
    <w:rPr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0D7236"/>
    <w:rPr>
      <w:rFonts w:ascii="Source Sans Pro" w:hAnsi="Source Sans Pro"/>
      <w:color w:val="4C4C4C"/>
    </w:rPr>
  </w:style>
  <w:style w:type="character" w:styleId="Marquenotebasdepage">
    <w:name w:val="footnote reference"/>
    <w:uiPriority w:val="99"/>
    <w:semiHidden/>
    <w:unhideWhenUsed/>
    <w:rsid w:val="000D7236"/>
    <w:rPr>
      <w:vertAlign w:val="superscript"/>
    </w:rPr>
  </w:style>
  <w:style w:type="paragraph" w:styleId="NormalWeb">
    <w:name w:val="Normal (Web)"/>
    <w:basedOn w:val="Normal"/>
    <w:uiPriority w:val="99"/>
    <w:unhideWhenUsed/>
    <w:rsid w:val="000D7236"/>
    <w:pPr>
      <w:spacing w:before="100" w:beforeAutospacing="1" w:after="100" w:afterAutospacing="1" w:line="240" w:lineRule="auto"/>
    </w:pPr>
    <w:rPr>
      <w:rFonts w:ascii="Times" w:eastAsia="MS Mincho" w:hAnsi="Times"/>
      <w:szCs w:val="20"/>
      <w:lang w:val="en-US"/>
    </w:rPr>
  </w:style>
  <w:style w:type="paragraph" w:styleId="Paragraphedeliste">
    <w:name w:val="List Paragraph"/>
    <w:basedOn w:val="Paragraph"/>
    <w:link w:val="ParagraphedelisteCar"/>
    <w:qFormat/>
    <w:rsid w:val="000D7236"/>
    <w:pPr>
      <w:numPr>
        <w:numId w:val="7"/>
      </w:numPr>
      <w:suppressAutoHyphens/>
      <w:spacing w:after="0"/>
    </w:pPr>
    <w:rPr>
      <w:rFonts w:eastAsia="Arial"/>
      <w:lang w:eastAsia="zh-CN"/>
    </w:rPr>
  </w:style>
  <w:style w:type="paragraph" w:customStyle="1" w:styleId="msgtext">
    <w:name w:val="msgtext"/>
    <w:basedOn w:val="Normal"/>
    <w:rsid w:val="000D723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Forteaccentuation">
    <w:name w:val="Intense Emphasis"/>
    <w:basedOn w:val="Policepardfaut"/>
    <w:uiPriority w:val="21"/>
    <w:rsid w:val="000D7236"/>
    <w:rPr>
      <w:b/>
      <w:bCs/>
      <w:i/>
      <w:iCs/>
      <w:color w:val="92D050"/>
    </w:rPr>
  </w:style>
  <w:style w:type="character" w:styleId="Marquedannotation">
    <w:name w:val="annotation reference"/>
    <w:basedOn w:val="Policepardfaut"/>
    <w:uiPriority w:val="99"/>
    <w:semiHidden/>
    <w:unhideWhenUsed/>
    <w:rsid w:val="000D7236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0D7236"/>
    <w:pPr>
      <w:spacing w:line="240" w:lineRule="auto"/>
    </w:pPr>
    <w:rPr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0D7236"/>
    <w:rPr>
      <w:rFonts w:ascii="Source Sans Pro" w:hAnsi="Source Sans Pro"/>
      <w:color w:val="4C4C4C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0D7236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0D7236"/>
    <w:rPr>
      <w:rFonts w:ascii="Source Sans Pro" w:hAnsi="Source Sans Pro"/>
      <w:b/>
      <w:bCs/>
      <w:color w:val="4C4C4C"/>
    </w:rPr>
  </w:style>
  <w:style w:type="paragraph" w:styleId="Citation">
    <w:name w:val="Quote"/>
    <w:basedOn w:val="Normal"/>
    <w:next w:val="Normal"/>
    <w:link w:val="CitationCar"/>
    <w:uiPriority w:val="29"/>
    <w:qFormat/>
    <w:rsid w:val="000D7236"/>
    <w:rPr>
      <w:rFonts w:ascii="Garamond" w:hAnsi="Garamond"/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0D7236"/>
    <w:rPr>
      <w:rFonts w:ascii="Garamond" w:hAnsi="Garamond"/>
      <w:i/>
      <w:iCs/>
      <w:color w:val="000000" w:themeColor="text1"/>
      <w:szCs w:val="22"/>
    </w:rPr>
  </w:style>
  <w:style w:type="character" w:customStyle="1" w:styleId="ParagraphCar">
    <w:name w:val="Paragraph Car"/>
    <w:basedOn w:val="Policepardfaut"/>
    <w:link w:val="Paragraph"/>
    <w:rsid w:val="000D7236"/>
    <w:rPr>
      <w:rFonts w:ascii="Source Sans Pro" w:eastAsia="Times New Roman" w:hAnsi="Source Sans Pro"/>
      <w:color w:val="595959" w:themeColor="text1" w:themeTint="A6"/>
      <w:sz w:val="24"/>
      <w:szCs w:val="22"/>
    </w:rPr>
  </w:style>
  <w:style w:type="paragraph" w:customStyle="1" w:styleId="Paragraph">
    <w:name w:val="Paragraph"/>
    <w:basedOn w:val="Corpsdetexte"/>
    <w:link w:val="ParagraphCar"/>
    <w:qFormat/>
    <w:rsid w:val="000D7236"/>
    <w:pPr>
      <w:spacing w:line="240" w:lineRule="auto"/>
      <w:ind w:firstLine="227"/>
      <w:jc w:val="both"/>
    </w:pPr>
    <w:rPr>
      <w:rFonts w:eastAsia="Times New Roman"/>
      <w:color w:val="595959" w:themeColor="text1" w:themeTint="A6"/>
      <w:sz w:val="24"/>
    </w:rPr>
  </w:style>
  <w:style w:type="character" w:customStyle="1" w:styleId="ParagraphedelisteCar">
    <w:name w:val="Paragraphe de liste Car"/>
    <w:basedOn w:val="Policepardfaut"/>
    <w:link w:val="Paragraphedeliste"/>
    <w:rsid w:val="000D7236"/>
    <w:rPr>
      <w:rFonts w:ascii="Source Sans Pro" w:eastAsia="Arial" w:hAnsi="Source Sans Pro"/>
      <w:color w:val="595959" w:themeColor="text1" w:themeTint="A6"/>
      <w:sz w:val="24"/>
      <w:szCs w:val="22"/>
      <w:lang w:eastAsia="zh-CN"/>
    </w:rPr>
  </w:style>
  <w:style w:type="paragraph" w:customStyle="1" w:styleId="Entte-Centr">
    <w:name w:val="Entête - Centré"/>
    <w:basedOn w:val="Corpsdetexte"/>
    <w:link w:val="Entte-CentrCar"/>
    <w:qFormat/>
    <w:rsid w:val="000D7236"/>
    <w:pPr>
      <w:spacing w:after="119"/>
      <w:jc w:val="center"/>
    </w:pPr>
    <w:rPr>
      <w:b/>
      <w:bCs/>
      <w:i/>
      <w:iCs/>
      <w:color w:val="425B72"/>
      <w:sz w:val="24"/>
      <w:szCs w:val="28"/>
    </w:rPr>
  </w:style>
  <w:style w:type="paragraph" w:customStyle="1" w:styleId="Titre0">
    <w:name w:val="Titre 0"/>
    <w:link w:val="Titre0Car"/>
    <w:rsid w:val="000D7236"/>
    <w:pPr>
      <w:jc w:val="center"/>
    </w:pPr>
    <w:rPr>
      <w:rFonts w:ascii="Garamond" w:eastAsia="Times New Roman" w:hAnsi="Garamond"/>
      <w:b/>
      <w:bCs/>
      <w:color w:val="80746A"/>
      <w:sz w:val="40"/>
      <w:szCs w:val="40"/>
    </w:rPr>
  </w:style>
  <w:style w:type="character" w:customStyle="1" w:styleId="CorpsdetexteCar">
    <w:name w:val="Corps de texte Car"/>
    <w:basedOn w:val="Policepardfaut"/>
    <w:link w:val="Corpsdetexte"/>
    <w:rsid w:val="000D7236"/>
    <w:rPr>
      <w:rFonts w:ascii="Source Sans Pro" w:hAnsi="Source Sans Pro"/>
      <w:color w:val="4C4C4C"/>
      <w:szCs w:val="22"/>
    </w:rPr>
  </w:style>
  <w:style w:type="character" w:customStyle="1" w:styleId="Entte-CentrCar">
    <w:name w:val="Entête - Centré Car"/>
    <w:basedOn w:val="CorpsdetexteCar"/>
    <w:link w:val="Entte-Centr"/>
    <w:rsid w:val="000D7236"/>
    <w:rPr>
      <w:rFonts w:ascii="Source Sans Pro" w:hAnsi="Source Sans Pro"/>
      <w:b/>
      <w:bCs/>
      <w:i/>
      <w:iCs/>
      <w:color w:val="425B72"/>
      <w:sz w:val="24"/>
      <w:szCs w:val="28"/>
    </w:rPr>
  </w:style>
  <w:style w:type="paragraph" w:styleId="Citationintense">
    <w:name w:val="Intense Quote"/>
    <w:basedOn w:val="Normal"/>
    <w:next w:val="Normal"/>
    <w:link w:val="CitationintenseCar"/>
    <w:uiPriority w:val="30"/>
    <w:rsid w:val="000D723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89BA17"/>
    </w:rPr>
  </w:style>
  <w:style w:type="character" w:customStyle="1" w:styleId="Titre0Car">
    <w:name w:val="Titre 0 Car"/>
    <w:basedOn w:val="Titre1Car"/>
    <w:link w:val="Titre0"/>
    <w:rsid w:val="000D7236"/>
    <w:rPr>
      <w:rFonts w:ascii="Garamond" w:eastAsia="Times New Roman" w:hAnsi="Garamond"/>
      <w:b/>
      <w:bCs/>
      <w:color w:val="80746A"/>
      <w:sz w:val="40"/>
      <w:szCs w:val="40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D7236"/>
    <w:rPr>
      <w:rFonts w:ascii="Source Sans Pro" w:hAnsi="Source Sans Pro"/>
      <w:b/>
      <w:bCs/>
      <w:i/>
      <w:iCs/>
      <w:color w:val="89BA17"/>
      <w:szCs w:val="22"/>
    </w:rPr>
  </w:style>
  <w:style w:type="character" w:styleId="Rfrenceple">
    <w:name w:val="Subtle Reference"/>
    <w:basedOn w:val="Policepardfaut"/>
    <w:uiPriority w:val="31"/>
    <w:qFormat/>
    <w:rsid w:val="000D7236"/>
    <w:rPr>
      <w:smallCaps/>
      <w:color w:val="4F81BD"/>
      <w:u w:val="single"/>
    </w:rPr>
  </w:style>
  <w:style w:type="character" w:styleId="Rfrenceintense">
    <w:name w:val="Intense Reference"/>
    <w:basedOn w:val="Policepardfaut"/>
    <w:uiPriority w:val="32"/>
    <w:qFormat/>
    <w:rsid w:val="000D7236"/>
    <w:rPr>
      <w:b/>
      <w:bCs/>
      <w:smallCaps/>
      <w:color w:val="425B72"/>
      <w:spacing w:val="5"/>
      <w:u w:val="single"/>
    </w:rPr>
  </w:style>
  <w:style w:type="table" w:styleId="Grille">
    <w:name w:val="Table Grid"/>
    <w:basedOn w:val="TableauNormal"/>
    <w:uiPriority w:val="59"/>
    <w:rsid w:val="000D723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ccentuationdiscrte">
    <w:name w:val="Subtle Emphasis"/>
    <w:basedOn w:val="Policepardfaut"/>
    <w:uiPriority w:val="19"/>
    <w:qFormat/>
    <w:rsid w:val="000D7236"/>
    <w:rPr>
      <w:i/>
      <w:iCs/>
      <w:color w:val="808080" w:themeColor="text1" w:themeTint="7F"/>
    </w:rPr>
  </w:style>
  <w:style w:type="character" w:customStyle="1" w:styleId="En-tteCar">
    <w:name w:val="En-tête Car"/>
    <w:basedOn w:val="Policepardfaut"/>
    <w:link w:val="En-tte"/>
    <w:rsid w:val="000D7236"/>
    <w:rPr>
      <w:rFonts w:ascii="Source Sans Pro" w:hAnsi="Source Sans Pro"/>
      <w:color w:val="4C4C4C"/>
      <w:sz w:val="16"/>
      <w:szCs w:val="22"/>
    </w:rPr>
  </w:style>
  <w:style w:type="paragraph" w:customStyle="1" w:styleId="Paragraph2">
    <w:name w:val="Paragraph2"/>
    <w:basedOn w:val="Paragraphedeliste"/>
    <w:link w:val="Paragraph2Car"/>
    <w:rsid w:val="000D7236"/>
    <w:pPr>
      <w:numPr>
        <w:numId w:val="0"/>
      </w:numPr>
    </w:pPr>
    <w:rPr>
      <w:rFonts w:ascii="Garamond" w:hAnsi="Garamond"/>
    </w:rPr>
  </w:style>
  <w:style w:type="character" w:customStyle="1" w:styleId="Paragraph2Car">
    <w:name w:val="Paragraph2 Car"/>
    <w:basedOn w:val="ParagraphedelisteCar"/>
    <w:link w:val="Paragraph2"/>
    <w:rsid w:val="000D7236"/>
    <w:rPr>
      <w:rFonts w:ascii="Garamond" w:eastAsia="Arial" w:hAnsi="Garamond"/>
      <w:color w:val="595959" w:themeColor="text1" w:themeTint="A6"/>
      <w:sz w:val="24"/>
      <w:szCs w:val="22"/>
      <w:lang w:eastAsia="zh-CN"/>
    </w:rPr>
  </w:style>
  <w:style w:type="paragraph" w:customStyle="1" w:styleId="DocDefaults">
    <w:name w:val="DocDefaults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/>
    <w:lsdException w:name="heading 5" w:semiHidden="0" w:uiPriority="9" w:unhideWhenUsed="0"/>
    <w:lsdException w:name="heading 6" w:semiHidden="0" w:uiPriority="9" w:unhideWhenUsed="0"/>
    <w:lsdException w:name="heading 7" w:semiHidden="0" w:uiPriority="9" w:unhideWhenUsed="0"/>
    <w:lsdException w:name="heading 8" w:semiHidden="0" w:uiPriority="9" w:unhideWhenUsed="0"/>
    <w:lsdException w:name="heading 9" w:semiHidden="0" w:uiPriority="9" w:unhideWhenUsed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semiHidden="0" w:uiPriority="35" w:unhideWhenUsed="0" w:qFormat="1"/>
    <w:lsdException w:name="Lis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0" w:unhideWhenUsed="0"/>
    <w:lsdException w:name="Emphasis" w:semiHidden="0" w:uiPriority="0" w:unhideWhenUsed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rsid w:val="000D7236"/>
    <w:pPr>
      <w:spacing w:after="180" w:line="274" w:lineRule="auto"/>
    </w:pPr>
    <w:rPr>
      <w:rFonts w:ascii="Source Sans Pro" w:hAnsi="Source Sans Pro"/>
      <w:color w:val="4C4C4C"/>
      <w:szCs w:val="22"/>
    </w:rPr>
  </w:style>
  <w:style w:type="paragraph" w:styleId="Titre1">
    <w:name w:val="heading 1"/>
    <w:basedOn w:val="Normal"/>
    <w:next w:val="Normal"/>
    <w:link w:val="Titre1Car"/>
    <w:uiPriority w:val="9"/>
    <w:qFormat/>
    <w:rsid w:val="000D7236"/>
    <w:pPr>
      <w:keepNext/>
      <w:keepLines/>
      <w:tabs>
        <w:tab w:val="num" w:pos="0"/>
      </w:tabs>
      <w:spacing w:before="360" w:after="120" w:line="240" w:lineRule="auto"/>
      <w:outlineLvl w:val="0"/>
    </w:pPr>
    <w:rPr>
      <w:rFonts w:ascii="Trebuchet MS" w:eastAsia="Times New Roman" w:hAnsi="Trebuchet MS"/>
      <w:bCs/>
      <w:color w:val="89BA17"/>
      <w:sz w:val="32"/>
      <w:szCs w:val="28"/>
    </w:rPr>
  </w:style>
  <w:style w:type="paragraph" w:styleId="Titre2">
    <w:name w:val="heading 2"/>
    <w:basedOn w:val="Normal"/>
    <w:next w:val="Normal"/>
    <w:link w:val="Titre2Car"/>
    <w:uiPriority w:val="9"/>
    <w:qFormat/>
    <w:rsid w:val="000D7236"/>
    <w:pPr>
      <w:keepNext/>
      <w:keepLines/>
      <w:spacing w:before="120" w:after="120" w:line="240" w:lineRule="auto"/>
      <w:ind w:left="227"/>
      <w:outlineLvl w:val="1"/>
    </w:pPr>
    <w:rPr>
      <w:rFonts w:ascii="Trebuchet MS" w:eastAsia="Times New Roman" w:hAnsi="Trebuchet MS"/>
      <w:b/>
      <w:bCs/>
      <w:color w:val="80716A"/>
      <w:sz w:val="28"/>
      <w:szCs w:val="26"/>
    </w:rPr>
  </w:style>
  <w:style w:type="paragraph" w:styleId="Titre3">
    <w:name w:val="heading 3"/>
    <w:basedOn w:val="Normal"/>
    <w:next w:val="Normal"/>
    <w:link w:val="Titre3Car"/>
    <w:uiPriority w:val="9"/>
    <w:qFormat/>
    <w:rsid w:val="000D7236"/>
    <w:pPr>
      <w:keepNext/>
      <w:keepLines/>
      <w:spacing w:before="20" w:after="120" w:line="240" w:lineRule="auto"/>
      <w:ind w:left="425"/>
      <w:outlineLvl w:val="2"/>
    </w:pPr>
    <w:rPr>
      <w:rFonts w:ascii="Trebuchet MS" w:eastAsia="Times New Roman" w:hAnsi="Trebuchet MS"/>
      <w:b/>
      <w:bCs/>
      <w:i/>
      <w:color w:val="80746A"/>
      <w:sz w:val="24"/>
    </w:rPr>
  </w:style>
  <w:style w:type="paragraph" w:styleId="Titre4">
    <w:name w:val="heading 4"/>
    <w:basedOn w:val="Normal"/>
    <w:next w:val="Normal"/>
    <w:link w:val="Titre4Car"/>
    <w:uiPriority w:val="9"/>
    <w:rsid w:val="000D7236"/>
    <w:pPr>
      <w:keepNext/>
      <w:keepLines/>
      <w:spacing w:before="200" w:after="0"/>
      <w:outlineLvl w:val="3"/>
    </w:pPr>
    <w:rPr>
      <w:rFonts w:ascii="Arial" w:eastAsia="Times New Roman" w:hAnsi="Arial"/>
      <w:b/>
      <w:bCs/>
      <w:i/>
      <w:iCs/>
      <w:color w:val="262626"/>
    </w:rPr>
  </w:style>
  <w:style w:type="paragraph" w:styleId="Titre5">
    <w:name w:val="heading 5"/>
    <w:basedOn w:val="Normal"/>
    <w:next w:val="Normal"/>
    <w:link w:val="Titre5Car"/>
    <w:uiPriority w:val="9"/>
    <w:rsid w:val="000D7236"/>
    <w:pPr>
      <w:keepNext/>
      <w:keepLines/>
      <w:spacing w:before="200" w:after="0"/>
      <w:outlineLvl w:val="4"/>
    </w:pPr>
    <w:rPr>
      <w:rFonts w:ascii="Arial" w:eastAsia="Times New Roman" w:hAnsi="Arial"/>
      <w:color w:val="000000"/>
    </w:rPr>
  </w:style>
  <w:style w:type="paragraph" w:styleId="Titre6">
    <w:name w:val="heading 6"/>
    <w:basedOn w:val="Normal"/>
    <w:next w:val="Normal"/>
    <w:link w:val="Titre6Car"/>
    <w:uiPriority w:val="9"/>
    <w:rsid w:val="000D7236"/>
    <w:pPr>
      <w:keepNext/>
      <w:keepLines/>
      <w:spacing w:before="200" w:after="0"/>
      <w:outlineLvl w:val="5"/>
    </w:pPr>
    <w:rPr>
      <w:rFonts w:ascii="Arial" w:eastAsia="Times New Roman" w:hAnsi="Arial"/>
      <w:i/>
      <w:iCs/>
      <w:color w:val="000000"/>
    </w:rPr>
  </w:style>
  <w:style w:type="paragraph" w:styleId="Titre7">
    <w:name w:val="heading 7"/>
    <w:basedOn w:val="Normal"/>
    <w:next w:val="Normal"/>
    <w:link w:val="Titre7Car"/>
    <w:uiPriority w:val="9"/>
    <w:rsid w:val="000D7236"/>
    <w:pPr>
      <w:keepNext/>
      <w:keepLines/>
      <w:spacing w:before="200" w:after="0"/>
      <w:outlineLvl w:val="6"/>
    </w:pPr>
    <w:rPr>
      <w:rFonts w:ascii="Arial" w:eastAsia="Times New Roman" w:hAnsi="Arial"/>
      <w:i/>
      <w:iCs/>
      <w:color w:val="283138"/>
    </w:rPr>
  </w:style>
  <w:style w:type="paragraph" w:styleId="Titre8">
    <w:name w:val="heading 8"/>
    <w:basedOn w:val="Normal"/>
    <w:next w:val="Normal"/>
    <w:link w:val="Titre8Car"/>
    <w:uiPriority w:val="9"/>
    <w:rsid w:val="000D7236"/>
    <w:pPr>
      <w:keepNext/>
      <w:keepLines/>
      <w:spacing w:before="200" w:after="0"/>
      <w:outlineLvl w:val="7"/>
    </w:pPr>
    <w:rPr>
      <w:rFonts w:ascii="Arial" w:eastAsia="Times New Roman" w:hAnsi="Arial"/>
      <w:color w:val="000000"/>
      <w:szCs w:val="20"/>
    </w:rPr>
  </w:style>
  <w:style w:type="paragraph" w:styleId="Titre9">
    <w:name w:val="heading 9"/>
    <w:basedOn w:val="Normal"/>
    <w:next w:val="Normal"/>
    <w:link w:val="Titre9Car"/>
    <w:uiPriority w:val="9"/>
    <w:rsid w:val="000D7236"/>
    <w:pPr>
      <w:keepNext/>
      <w:keepLines/>
      <w:spacing w:before="200" w:after="0"/>
      <w:outlineLvl w:val="8"/>
    </w:pPr>
    <w:rPr>
      <w:rFonts w:ascii="Arial" w:eastAsia="Times New Roman" w:hAnsi="Arial"/>
      <w:i/>
      <w:iCs/>
      <w:color w:val="00000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Entete-gauche">
    <w:name w:val="Entete- gauche"/>
    <w:basedOn w:val="Titre3"/>
    <w:link w:val="Entete-gaucheCar"/>
    <w:qFormat/>
    <w:rsid w:val="000D7236"/>
    <w:rPr>
      <w:color w:val="425B72"/>
    </w:rPr>
  </w:style>
  <w:style w:type="character" w:customStyle="1" w:styleId="WW-Absatz-Standardschriftart">
    <w:name w:val="WW-Absatz-Standardschriftart"/>
    <w:rsid w:val="000D7236"/>
  </w:style>
  <w:style w:type="character" w:customStyle="1" w:styleId="Policepardfaut1">
    <w:name w:val="Police par défaut1"/>
    <w:rsid w:val="000D7236"/>
  </w:style>
  <w:style w:type="paragraph" w:styleId="En-ttedetabledesmatires">
    <w:name w:val="TOC Heading"/>
    <w:basedOn w:val="Titre1"/>
    <w:next w:val="Normal"/>
    <w:uiPriority w:val="39"/>
    <w:unhideWhenUsed/>
    <w:qFormat/>
    <w:rsid w:val="000D7236"/>
    <w:pPr>
      <w:tabs>
        <w:tab w:val="clear" w:pos="0"/>
      </w:tabs>
      <w:spacing w:before="240" w:after="240" w:line="276" w:lineRule="auto"/>
      <w:jc w:val="center"/>
      <w:outlineLvl w:val="9"/>
    </w:pPr>
    <w:rPr>
      <w:rFonts w:ascii="Source Sans Pro" w:eastAsiaTheme="majorEastAsia" w:hAnsi="Source Sans Pro" w:cstheme="majorBidi"/>
      <w:i/>
      <w:color w:val="3D5B72"/>
    </w:rPr>
  </w:style>
  <w:style w:type="character" w:customStyle="1" w:styleId="PieddepageCar">
    <w:name w:val="Pied de page Car"/>
    <w:link w:val="Pieddepage"/>
    <w:rsid w:val="000D7236"/>
    <w:rPr>
      <w:rFonts w:asciiTheme="minorHAnsi" w:eastAsiaTheme="minorHAnsi" w:hAnsiTheme="minorHAnsi" w:cstheme="minorBidi"/>
      <w:sz w:val="24"/>
      <w:szCs w:val="24"/>
      <w:lang w:val="en-US" w:eastAsia="en-US"/>
    </w:rPr>
  </w:style>
  <w:style w:type="character" w:customStyle="1" w:styleId="TextedebullesCar">
    <w:name w:val="Texte de bulles Car"/>
    <w:link w:val="Textedebulles"/>
    <w:rsid w:val="000D7236"/>
    <w:rPr>
      <w:rFonts w:ascii="Source Sans Pro" w:eastAsiaTheme="minorHAnsi" w:hAnsi="Source Sans Pro" w:cs="Tahoma"/>
      <w:sz w:val="16"/>
      <w:szCs w:val="16"/>
      <w:lang w:val="en-US" w:eastAsia="en-US"/>
    </w:rPr>
  </w:style>
  <w:style w:type="character" w:customStyle="1" w:styleId="Entete-gaucheCar">
    <w:name w:val="Entete- gauche Car"/>
    <w:basedOn w:val="Titre3Car"/>
    <w:link w:val="Entete-gauche"/>
    <w:rsid w:val="000D7236"/>
    <w:rPr>
      <w:rFonts w:ascii="Trebuchet MS" w:eastAsia="Times New Roman" w:hAnsi="Trebuchet MS"/>
      <w:b/>
      <w:bCs/>
      <w:i/>
      <w:color w:val="425B72"/>
      <w:sz w:val="24"/>
      <w:szCs w:val="22"/>
    </w:rPr>
  </w:style>
  <w:style w:type="character" w:styleId="Lienhypertexte">
    <w:name w:val="Hyperlink"/>
    <w:uiPriority w:val="99"/>
    <w:rsid w:val="000D7236"/>
    <w:rPr>
      <w:noProof/>
      <w:color w:val="000080"/>
    </w:rPr>
  </w:style>
  <w:style w:type="paragraph" w:styleId="Corpsdetexte">
    <w:name w:val="Body Text"/>
    <w:basedOn w:val="Normal"/>
    <w:link w:val="CorpsdetexteCar"/>
    <w:rsid w:val="000D7236"/>
    <w:pPr>
      <w:spacing w:after="120"/>
    </w:pPr>
  </w:style>
  <w:style w:type="paragraph" w:styleId="Liste">
    <w:name w:val="List"/>
    <w:basedOn w:val="Corpsdetexte"/>
    <w:rsid w:val="000D7236"/>
    <w:rPr>
      <w:rFonts w:cs="Lohit Hindi"/>
    </w:rPr>
  </w:style>
  <w:style w:type="paragraph" w:styleId="Lgende">
    <w:name w:val="caption"/>
    <w:basedOn w:val="Normal"/>
    <w:next w:val="Normal"/>
    <w:uiPriority w:val="35"/>
    <w:qFormat/>
    <w:rsid w:val="000D7236"/>
    <w:pPr>
      <w:numPr>
        <w:numId w:val="6"/>
      </w:numPr>
      <w:spacing w:line="240" w:lineRule="auto"/>
      <w:jc w:val="center"/>
    </w:pPr>
    <w:rPr>
      <w:rFonts w:eastAsia="Times New Roman"/>
      <w:b/>
      <w:bCs/>
      <w:smallCaps/>
      <w:color w:val="283138"/>
      <w:spacing w:val="6"/>
      <w:szCs w:val="18"/>
      <w:lang w:bidi="hi-IN"/>
    </w:rPr>
  </w:style>
  <w:style w:type="paragraph" w:customStyle="1" w:styleId="Index">
    <w:name w:val="Index"/>
    <w:basedOn w:val="Normal"/>
    <w:rsid w:val="000D7236"/>
    <w:pPr>
      <w:suppressLineNumbers/>
    </w:pPr>
    <w:rPr>
      <w:rFonts w:cs="Lohit Hindi"/>
    </w:rPr>
  </w:style>
  <w:style w:type="paragraph" w:styleId="En-tte">
    <w:name w:val="header"/>
    <w:basedOn w:val="Normal"/>
    <w:link w:val="En-tteCar"/>
    <w:rsid w:val="000D7236"/>
    <w:pPr>
      <w:tabs>
        <w:tab w:val="center" w:pos="4536"/>
        <w:tab w:val="right" w:pos="9072"/>
      </w:tabs>
      <w:spacing w:after="0"/>
      <w:jc w:val="center"/>
    </w:pPr>
    <w:rPr>
      <w:sz w:val="16"/>
    </w:rPr>
  </w:style>
  <w:style w:type="paragraph" w:styleId="Pieddepage">
    <w:name w:val="footer"/>
    <w:basedOn w:val="Normal"/>
    <w:link w:val="PieddepageCar"/>
    <w:rsid w:val="000D7236"/>
    <w:pPr>
      <w:tabs>
        <w:tab w:val="center" w:pos="4536"/>
        <w:tab w:val="right" w:pos="9072"/>
      </w:tabs>
      <w:spacing w:after="0"/>
    </w:pPr>
    <w:rPr>
      <w:rFonts w:asciiTheme="minorHAnsi" w:eastAsiaTheme="minorHAnsi" w:hAnsiTheme="minorHAnsi" w:cstheme="minorBidi"/>
      <w:color w:val="auto"/>
      <w:sz w:val="24"/>
      <w:szCs w:val="24"/>
      <w:lang w:val="en-US" w:eastAsia="en-US"/>
    </w:rPr>
  </w:style>
  <w:style w:type="paragraph" w:customStyle="1" w:styleId="Grillemoyenne21">
    <w:name w:val="Grille moyenne 21"/>
    <w:link w:val="Grillemoyenne2Car"/>
    <w:uiPriority w:val="1"/>
    <w:rsid w:val="000D7236"/>
    <w:rPr>
      <w:sz w:val="22"/>
      <w:szCs w:val="22"/>
    </w:rPr>
  </w:style>
  <w:style w:type="paragraph" w:styleId="Textedebulles">
    <w:name w:val="Balloon Text"/>
    <w:basedOn w:val="Normal"/>
    <w:link w:val="TextedebullesCar"/>
    <w:rsid w:val="000D7236"/>
    <w:rPr>
      <w:rFonts w:eastAsiaTheme="minorHAnsi" w:cs="Tahoma"/>
      <w:color w:val="auto"/>
      <w:sz w:val="16"/>
      <w:szCs w:val="16"/>
      <w:lang w:val="en-US" w:eastAsia="en-US"/>
    </w:rPr>
  </w:style>
  <w:style w:type="character" w:customStyle="1" w:styleId="Titre1Car">
    <w:name w:val="Titre 1 Car"/>
    <w:link w:val="Titre1"/>
    <w:uiPriority w:val="9"/>
    <w:rsid w:val="000D7236"/>
    <w:rPr>
      <w:rFonts w:ascii="Trebuchet MS" w:eastAsia="Times New Roman" w:hAnsi="Trebuchet MS"/>
      <w:bCs/>
      <w:color w:val="89BA17"/>
      <w:sz w:val="32"/>
      <w:szCs w:val="28"/>
    </w:rPr>
  </w:style>
  <w:style w:type="character" w:customStyle="1" w:styleId="Titre2Car">
    <w:name w:val="Titre 2 Car"/>
    <w:link w:val="Titre2"/>
    <w:uiPriority w:val="9"/>
    <w:rsid w:val="000D7236"/>
    <w:rPr>
      <w:rFonts w:ascii="Trebuchet MS" w:eastAsia="Times New Roman" w:hAnsi="Trebuchet MS"/>
      <w:b/>
      <w:bCs/>
      <w:color w:val="80716A"/>
      <w:sz w:val="28"/>
      <w:szCs w:val="26"/>
    </w:rPr>
  </w:style>
  <w:style w:type="character" w:customStyle="1" w:styleId="Titre3Car">
    <w:name w:val="Titre 3 Car"/>
    <w:link w:val="Titre3"/>
    <w:uiPriority w:val="9"/>
    <w:rsid w:val="000D7236"/>
    <w:rPr>
      <w:rFonts w:ascii="Trebuchet MS" w:eastAsia="Times New Roman" w:hAnsi="Trebuchet MS"/>
      <w:b/>
      <w:bCs/>
      <w:i/>
      <w:color w:val="80746A"/>
      <w:sz w:val="24"/>
      <w:szCs w:val="22"/>
    </w:rPr>
  </w:style>
  <w:style w:type="character" w:customStyle="1" w:styleId="Titre4Car">
    <w:name w:val="Titre 4 Car"/>
    <w:link w:val="Titre4"/>
    <w:uiPriority w:val="9"/>
    <w:rsid w:val="000D7236"/>
    <w:rPr>
      <w:rFonts w:ascii="Arial" w:eastAsia="Times New Roman" w:hAnsi="Arial"/>
      <w:b/>
      <w:bCs/>
      <w:i/>
      <w:iCs/>
      <w:color w:val="262626"/>
      <w:szCs w:val="22"/>
    </w:rPr>
  </w:style>
  <w:style w:type="character" w:customStyle="1" w:styleId="Titre5Car">
    <w:name w:val="Titre 5 Car"/>
    <w:link w:val="Titre5"/>
    <w:uiPriority w:val="9"/>
    <w:rsid w:val="000D7236"/>
    <w:rPr>
      <w:rFonts w:ascii="Arial" w:eastAsia="Times New Roman" w:hAnsi="Arial"/>
      <w:color w:val="000000"/>
      <w:szCs w:val="22"/>
    </w:rPr>
  </w:style>
  <w:style w:type="character" w:customStyle="1" w:styleId="Titre6Car">
    <w:name w:val="Titre 6 Car"/>
    <w:link w:val="Titre6"/>
    <w:uiPriority w:val="9"/>
    <w:rsid w:val="000D7236"/>
    <w:rPr>
      <w:rFonts w:ascii="Arial" w:eastAsia="Times New Roman" w:hAnsi="Arial"/>
      <w:i/>
      <w:iCs/>
      <w:color w:val="000000"/>
      <w:szCs w:val="22"/>
    </w:rPr>
  </w:style>
  <w:style w:type="character" w:customStyle="1" w:styleId="Titre7Car">
    <w:name w:val="Titre 7 Car"/>
    <w:link w:val="Titre7"/>
    <w:uiPriority w:val="9"/>
    <w:rsid w:val="000D7236"/>
    <w:rPr>
      <w:rFonts w:ascii="Arial" w:eastAsia="Times New Roman" w:hAnsi="Arial"/>
      <w:i/>
      <w:iCs/>
      <w:color w:val="283138"/>
      <w:szCs w:val="22"/>
    </w:rPr>
  </w:style>
  <w:style w:type="character" w:customStyle="1" w:styleId="Titre8Car">
    <w:name w:val="Titre 8 Car"/>
    <w:link w:val="Titre8"/>
    <w:uiPriority w:val="9"/>
    <w:rsid w:val="000D7236"/>
    <w:rPr>
      <w:rFonts w:ascii="Arial" w:eastAsia="Times New Roman" w:hAnsi="Arial"/>
      <w:color w:val="000000"/>
    </w:rPr>
  </w:style>
  <w:style w:type="character" w:customStyle="1" w:styleId="Titre9Car">
    <w:name w:val="Titre 9 Car"/>
    <w:link w:val="Titre9"/>
    <w:uiPriority w:val="9"/>
    <w:rsid w:val="000D7236"/>
    <w:rPr>
      <w:rFonts w:ascii="Arial" w:eastAsia="Times New Roman" w:hAnsi="Arial"/>
      <w:i/>
      <w:iCs/>
      <w:color w:val="000000"/>
    </w:rPr>
  </w:style>
  <w:style w:type="paragraph" w:styleId="Titre">
    <w:name w:val="Title"/>
    <w:basedOn w:val="Normal"/>
    <w:next w:val="Normal"/>
    <w:link w:val="TitreCar"/>
    <w:uiPriority w:val="10"/>
    <w:qFormat/>
    <w:rsid w:val="000D7236"/>
    <w:pPr>
      <w:spacing w:before="240" w:after="0" w:line="240" w:lineRule="auto"/>
      <w:contextualSpacing/>
      <w:jc w:val="center"/>
    </w:pPr>
    <w:rPr>
      <w:rFonts w:eastAsia="Times New Roman"/>
      <w:smallCaps/>
      <w:kern w:val="28"/>
      <w:sz w:val="48"/>
      <w:szCs w:val="52"/>
    </w:rPr>
  </w:style>
  <w:style w:type="character" w:customStyle="1" w:styleId="TitreCar">
    <w:name w:val="Titre Car"/>
    <w:link w:val="Titre"/>
    <w:uiPriority w:val="10"/>
    <w:rsid w:val="000D7236"/>
    <w:rPr>
      <w:rFonts w:ascii="Source Sans Pro" w:eastAsia="Times New Roman" w:hAnsi="Source Sans Pro"/>
      <w:smallCaps/>
      <w:color w:val="4C4C4C"/>
      <w:kern w:val="28"/>
      <w:sz w:val="48"/>
      <w:szCs w:val="52"/>
    </w:rPr>
  </w:style>
  <w:style w:type="paragraph" w:styleId="Sous-titre">
    <w:name w:val="Subtitle"/>
    <w:basedOn w:val="Normal"/>
    <w:next w:val="Paragraph"/>
    <w:link w:val="Sous-titreCar"/>
    <w:uiPriority w:val="11"/>
    <w:qFormat/>
    <w:rsid w:val="000D7236"/>
    <w:pPr>
      <w:numPr>
        <w:ilvl w:val="1"/>
      </w:numPr>
      <w:spacing w:after="240"/>
      <w:jc w:val="center"/>
    </w:pPr>
    <w:rPr>
      <w:rFonts w:eastAsia="Times New Roman"/>
      <w:iCs/>
      <w:color w:val="80746A"/>
      <w:sz w:val="32"/>
      <w:szCs w:val="24"/>
      <w:lang w:bidi="hi-IN"/>
    </w:rPr>
  </w:style>
  <w:style w:type="character" w:customStyle="1" w:styleId="Sous-titreCar">
    <w:name w:val="Sous-titre Car"/>
    <w:link w:val="Sous-titre"/>
    <w:uiPriority w:val="11"/>
    <w:rsid w:val="000D7236"/>
    <w:rPr>
      <w:rFonts w:ascii="Source Sans Pro" w:eastAsia="Times New Roman" w:hAnsi="Source Sans Pro"/>
      <w:iCs/>
      <w:color w:val="80746A"/>
      <w:sz w:val="32"/>
      <w:szCs w:val="24"/>
      <w:lang w:bidi="hi-IN"/>
    </w:rPr>
  </w:style>
  <w:style w:type="character" w:styleId="Accentuation">
    <w:name w:val="Emphasis"/>
    <w:rsid w:val="000D7236"/>
    <w:rPr>
      <w:b w:val="0"/>
      <w:i/>
      <w:iCs/>
      <w:color w:val="auto"/>
    </w:rPr>
  </w:style>
  <w:style w:type="character" w:customStyle="1" w:styleId="Grillemoyenne2Car">
    <w:name w:val="Grille moyenne 2 Car"/>
    <w:link w:val="Grillemoyenne21"/>
    <w:uiPriority w:val="1"/>
    <w:rsid w:val="000D7236"/>
    <w:rPr>
      <w:sz w:val="22"/>
      <w:szCs w:val="22"/>
    </w:rPr>
  </w:style>
  <w:style w:type="paragraph" w:customStyle="1" w:styleId="Listecouleur-Accent11">
    <w:name w:val="Liste couleur - Accent 11"/>
    <w:basedOn w:val="Normal"/>
    <w:uiPriority w:val="34"/>
    <w:qFormat/>
    <w:rsid w:val="000D7236"/>
    <w:pPr>
      <w:spacing w:line="240" w:lineRule="auto"/>
      <w:ind w:left="142" w:firstLine="289"/>
      <w:contextualSpacing/>
      <w:jc w:val="both"/>
    </w:pPr>
    <w:rPr>
      <w:rFonts w:eastAsia="Arial"/>
      <w:color w:val="283138"/>
    </w:rPr>
  </w:style>
  <w:style w:type="paragraph" w:customStyle="1" w:styleId="Grillecouleur-Accent11">
    <w:name w:val="Grille couleur - Accent 11"/>
    <w:basedOn w:val="Normal"/>
    <w:next w:val="Normal"/>
    <w:link w:val="Grillecouleur-Accent1Car"/>
    <w:uiPriority w:val="29"/>
    <w:rsid w:val="000D7236"/>
    <w:pPr>
      <w:pBdr>
        <w:left w:val="single" w:sz="48" w:space="13" w:color="838D9B"/>
      </w:pBdr>
      <w:spacing w:after="0" w:line="360" w:lineRule="auto"/>
    </w:pPr>
    <w:rPr>
      <w:rFonts w:ascii="Arial" w:eastAsia="Times New Roman" w:hAnsi="Arial"/>
      <w:b/>
      <w:i/>
      <w:iCs/>
      <w:color w:val="838D9B"/>
      <w:sz w:val="24"/>
      <w:lang w:bidi="hi-IN"/>
    </w:rPr>
  </w:style>
  <w:style w:type="character" w:customStyle="1" w:styleId="Grillecouleur-Accent1Car">
    <w:name w:val="Grille couleur - Accent 1 Car"/>
    <w:link w:val="Grillecouleur-Accent11"/>
    <w:uiPriority w:val="29"/>
    <w:rsid w:val="000D7236"/>
    <w:rPr>
      <w:rFonts w:ascii="Arial" w:eastAsia="Times New Roman" w:hAnsi="Arial"/>
      <w:b/>
      <w:i/>
      <w:iCs/>
      <w:color w:val="838D9B"/>
      <w:sz w:val="24"/>
      <w:szCs w:val="22"/>
      <w:lang w:bidi="hi-IN"/>
    </w:rPr>
  </w:style>
  <w:style w:type="paragraph" w:customStyle="1" w:styleId="Trameclaire-Accent21">
    <w:name w:val="Trame claire - Accent 21"/>
    <w:basedOn w:val="Normal"/>
    <w:next w:val="Normal"/>
    <w:link w:val="Trameclaire-Accent2Car"/>
    <w:uiPriority w:val="30"/>
    <w:qFormat/>
    <w:rsid w:val="000D7236"/>
    <w:pPr>
      <w:pBdr>
        <w:left w:val="single" w:sz="48" w:space="13" w:color="D2610C"/>
      </w:pBdr>
      <w:spacing w:before="240" w:after="120" w:line="300" w:lineRule="auto"/>
    </w:pPr>
    <w:rPr>
      <w:rFonts w:eastAsia="Times New Roman"/>
      <w:b/>
      <w:bCs/>
      <w:i/>
      <w:iCs/>
      <w:color w:val="D2610C"/>
      <w:sz w:val="26"/>
      <w:lang w:bidi="hi-IN"/>
    </w:rPr>
  </w:style>
  <w:style w:type="character" w:customStyle="1" w:styleId="Trameclaire-Accent2Car">
    <w:name w:val="Trame claire - Accent 2 Car"/>
    <w:link w:val="Trameclaire-Accent21"/>
    <w:uiPriority w:val="30"/>
    <w:rsid w:val="000D7236"/>
    <w:rPr>
      <w:rFonts w:ascii="Source Sans Pro" w:eastAsia="Times New Roman" w:hAnsi="Source Sans Pro"/>
      <w:b/>
      <w:bCs/>
      <w:i/>
      <w:iCs/>
      <w:color w:val="D2610C"/>
      <w:sz w:val="26"/>
      <w:szCs w:val="22"/>
      <w:lang w:bidi="hi-IN"/>
    </w:rPr>
  </w:style>
  <w:style w:type="character" w:customStyle="1" w:styleId="Accentuationdiscrte1">
    <w:name w:val="Accentuation discrète1"/>
    <w:uiPriority w:val="19"/>
    <w:qFormat/>
    <w:rsid w:val="000D7236"/>
    <w:rPr>
      <w:i/>
      <w:iCs/>
      <w:color w:val="000000"/>
    </w:rPr>
  </w:style>
  <w:style w:type="character" w:customStyle="1" w:styleId="Forteaccentuation1">
    <w:name w:val="Forte accentuation1"/>
    <w:uiPriority w:val="21"/>
    <w:qFormat/>
    <w:rsid w:val="000D7236"/>
    <w:rPr>
      <w:b/>
      <w:bCs/>
      <w:i/>
      <w:iCs/>
      <w:color w:val="283138"/>
    </w:rPr>
  </w:style>
  <w:style w:type="character" w:customStyle="1" w:styleId="Rfrenceple1">
    <w:name w:val="Référence pâle1"/>
    <w:uiPriority w:val="31"/>
    <w:qFormat/>
    <w:rsid w:val="000D7236"/>
    <w:rPr>
      <w:smallCaps/>
      <w:color w:val="000000"/>
      <w:u w:val="single"/>
    </w:rPr>
  </w:style>
  <w:style w:type="character" w:customStyle="1" w:styleId="Rfrenceintense1">
    <w:name w:val="Référence intense1"/>
    <w:uiPriority w:val="32"/>
    <w:qFormat/>
    <w:rsid w:val="000D7236"/>
    <w:rPr>
      <w:rFonts w:ascii="Arial" w:hAnsi="Arial"/>
      <w:b/>
      <w:bCs/>
      <w:smallCaps/>
      <w:color w:val="283138"/>
      <w:spacing w:val="5"/>
      <w:sz w:val="22"/>
      <w:u w:val="single"/>
    </w:rPr>
  </w:style>
  <w:style w:type="character" w:customStyle="1" w:styleId="Titredulivre1">
    <w:name w:val="Titre du livre1"/>
    <w:uiPriority w:val="33"/>
    <w:rsid w:val="000D7236"/>
    <w:rPr>
      <w:rFonts w:ascii="Arial" w:hAnsi="Arial"/>
      <w:b/>
      <w:bCs/>
      <w:caps w:val="0"/>
      <w:smallCaps/>
      <w:color w:val="283138"/>
      <w:spacing w:val="10"/>
      <w:sz w:val="22"/>
    </w:rPr>
  </w:style>
  <w:style w:type="paragraph" w:customStyle="1" w:styleId="En-ttedetabledesmatires1">
    <w:name w:val="En-tête de table des matières1"/>
    <w:basedOn w:val="Titre1"/>
    <w:next w:val="Normal"/>
    <w:uiPriority w:val="39"/>
    <w:semiHidden/>
    <w:unhideWhenUsed/>
    <w:qFormat/>
    <w:rsid w:val="000D7236"/>
    <w:pPr>
      <w:spacing w:before="480" w:line="264" w:lineRule="auto"/>
      <w:outlineLvl w:val="9"/>
    </w:pPr>
    <w:rPr>
      <w:b/>
    </w:rPr>
  </w:style>
  <w:style w:type="paragraph" w:customStyle="1" w:styleId="Standard">
    <w:name w:val="Standard"/>
    <w:rsid w:val="000D7236"/>
    <w:pPr>
      <w:tabs>
        <w:tab w:val="left" w:pos="708"/>
      </w:tabs>
      <w:suppressAutoHyphens/>
      <w:autoSpaceDE w:val="0"/>
      <w:spacing w:after="200" w:line="276" w:lineRule="auto"/>
    </w:pPr>
    <w:rPr>
      <w:rFonts w:ascii="Times New Roman" w:eastAsia="Times New Roman" w:hAnsi="Times New Roman"/>
      <w:lang w:eastAsia="zh-CN"/>
    </w:rPr>
  </w:style>
  <w:style w:type="paragraph" w:styleId="TM1">
    <w:name w:val="toc 1"/>
    <w:basedOn w:val="Normal"/>
    <w:next w:val="Normal"/>
    <w:autoRedefine/>
    <w:uiPriority w:val="39"/>
    <w:unhideWhenUsed/>
    <w:rsid w:val="000D7236"/>
    <w:pPr>
      <w:tabs>
        <w:tab w:val="right" w:pos="9639"/>
      </w:tabs>
      <w:spacing w:before="120" w:after="120"/>
    </w:pPr>
    <w:rPr>
      <w:b/>
      <w:bCs/>
      <w:caps/>
    </w:rPr>
  </w:style>
  <w:style w:type="paragraph" w:styleId="TM2">
    <w:name w:val="toc 2"/>
    <w:basedOn w:val="Normal"/>
    <w:next w:val="Normal"/>
    <w:autoRedefine/>
    <w:uiPriority w:val="39"/>
    <w:unhideWhenUsed/>
    <w:rsid w:val="000D7236"/>
    <w:pPr>
      <w:tabs>
        <w:tab w:val="right" w:pos="9639"/>
      </w:tabs>
      <w:spacing w:after="0"/>
    </w:pPr>
    <w:rPr>
      <w:b/>
      <w:bCs/>
      <w:smallCaps/>
    </w:rPr>
  </w:style>
  <w:style w:type="paragraph" w:styleId="TM3">
    <w:name w:val="toc 3"/>
    <w:basedOn w:val="Normal"/>
    <w:next w:val="Normal"/>
    <w:autoRedefine/>
    <w:uiPriority w:val="39"/>
    <w:unhideWhenUsed/>
    <w:rsid w:val="000D7236"/>
    <w:pPr>
      <w:tabs>
        <w:tab w:val="right" w:pos="9639"/>
      </w:tabs>
      <w:spacing w:after="0"/>
    </w:pPr>
    <w:rPr>
      <w:smallCaps/>
    </w:rPr>
  </w:style>
  <w:style w:type="paragraph" w:styleId="TM4">
    <w:name w:val="toc 4"/>
    <w:basedOn w:val="Normal"/>
    <w:next w:val="Normal"/>
    <w:autoRedefine/>
    <w:uiPriority w:val="39"/>
    <w:unhideWhenUsed/>
    <w:rsid w:val="000D7236"/>
    <w:pPr>
      <w:spacing w:after="0"/>
    </w:pPr>
  </w:style>
  <w:style w:type="paragraph" w:styleId="TM5">
    <w:name w:val="toc 5"/>
    <w:basedOn w:val="Normal"/>
    <w:next w:val="Normal"/>
    <w:autoRedefine/>
    <w:uiPriority w:val="39"/>
    <w:unhideWhenUsed/>
    <w:rsid w:val="000D7236"/>
    <w:pPr>
      <w:spacing w:after="0"/>
    </w:pPr>
  </w:style>
  <w:style w:type="paragraph" w:styleId="TM6">
    <w:name w:val="toc 6"/>
    <w:basedOn w:val="Normal"/>
    <w:next w:val="Normal"/>
    <w:autoRedefine/>
    <w:uiPriority w:val="39"/>
    <w:unhideWhenUsed/>
    <w:rsid w:val="000D7236"/>
    <w:pPr>
      <w:spacing w:after="0"/>
    </w:pPr>
  </w:style>
  <w:style w:type="paragraph" w:styleId="TM7">
    <w:name w:val="toc 7"/>
    <w:basedOn w:val="Normal"/>
    <w:next w:val="Normal"/>
    <w:autoRedefine/>
    <w:uiPriority w:val="39"/>
    <w:unhideWhenUsed/>
    <w:rsid w:val="000D7236"/>
    <w:pPr>
      <w:spacing w:after="0"/>
    </w:pPr>
  </w:style>
  <w:style w:type="paragraph" w:styleId="TM8">
    <w:name w:val="toc 8"/>
    <w:basedOn w:val="Normal"/>
    <w:next w:val="Normal"/>
    <w:autoRedefine/>
    <w:uiPriority w:val="39"/>
    <w:unhideWhenUsed/>
    <w:rsid w:val="000D7236"/>
    <w:pPr>
      <w:spacing w:after="0"/>
    </w:pPr>
  </w:style>
  <w:style w:type="paragraph" w:styleId="TM9">
    <w:name w:val="toc 9"/>
    <w:basedOn w:val="Normal"/>
    <w:next w:val="Normal"/>
    <w:autoRedefine/>
    <w:uiPriority w:val="39"/>
    <w:unhideWhenUsed/>
    <w:rsid w:val="000D7236"/>
    <w:pPr>
      <w:spacing w:after="0"/>
    </w:p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0D7236"/>
    <w:rPr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0D7236"/>
    <w:rPr>
      <w:rFonts w:ascii="Source Sans Pro" w:hAnsi="Source Sans Pro"/>
      <w:color w:val="4C4C4C"/>
    </w:rPr>
  </w:style>
  <w:style w:type="character" w:styleId="Marquenotebasdepage">
    <w:name w:val="footnote reference"/>
    <w:uiPriority w:val="99"/>
    <w:semiHidden/>
    <w:unhideWhenUsed/>
    <w:rsid w:val="000D7236"/>
    <w:rPr>
      <w:vertAlign w:val="superscript"/>
    </w:rPr>
  </w:style>
  <w:style w:type="paragraph" w:styleId="NormalWeb">
    <w:name w:val="Normal (Web)"/>
    <w:basedOn w:val="Normal"/>
    <w:uiPriority w:val="99"/>
    <w:unhideWhenUsed/>
    <w:rsid w:val="000D7236"/>
    <w:pPr>
      <w:spacing w:before="100" w:beforeAutospacing="1" w:after="100" w:afterAutospacing="1" w:line="240" w:lineRule="auto"/>
    </w:pPr>
    <w:rPr>
      <w:rFonts w:ascii="Times" w:eastAsia="MS Mincho" w:hAnsi="Times"/>
      <w:szCs w:val="20"/>
      <w:lang w:val="en-US"/>
    </w:rPr>
  </w:style>
  <w:style w:type="paragraph" w:styleId="Paragraphedeliste">
    <w:name w:val="List Paragraph"/>
    <w:basedOn w:val="Paragraph"/>
    <w:link w:val="ParagraphedelisteCar"/>
    <w:qFormat/>
    <w:rsid w:val="000D7236"/>
    <w:pPr>
      <w:numPr>
        <w:numId w:val="7"/>
      </w:numPr>
      <w:suppressAutoHyphens/>
      <w:spacing w:after="0"/>
    </w:pPr>
    <w:rPr>
      <w:rFonts w:eastAsia="Arial"/>
      <w:lang w:eastAsia="zh-CN"/>
    </w:rPr>
  </w:style>
  <w:style w:type="paragraph" w:customStyle="1" w:styleId="msgtext">
    <w:name w:val="msgtext"/>
    <w:basedOn w:val="Normal"/>
    <w:rsid w:val="000D723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Forteaccentuation">
    <w:name w:val="Intense Emphasis"/>
    <w:basedOn w:val="Policepardfaut"/>
    <w:uiPriority w:val="21"/>
    <w:rsid w:val="000D7236"/>
    <w:rPr>
      <w:b/>
      <w:bCs/>
      <w:i/>
      <w:iCs/>
      <w:color w:val="92D050"/>
    </w:rPr>
  </w:style>
  <w:style w:type="character" w:styleId="Marquedannotation">
    <w:name w:val="annotation reference"/>
    <w:basedOn w:val="Policepardfaut"/>
    <w:uiPriority w:val="99"/>
    <w:semiHidden/>
    <w:unhideWhenUsed/>
    <w:rsid w:val="000D7236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0D7236"/>
    <w:pPr>
      <w:spacing w:line="240" w:lineRule="auto"/>
    </w:pPr>
    <w:rPr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0D7236"/>
    <w:rPr>
      <w:rFonts w:ascii="Source Sans Pro" w:hAnsi="Source Sans Pro"/>
      <w:color w:val="4C4C4C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0D7236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0D7236"/>
    <w:rPr>
      <w:rFonts w:ascii="Source Sans Pro" w:hAnsi="Source Sans Pro"/>
      <w:b/>
      <w:bCs/>
      <w:color w:val="4C4C4C"/>
    </w:rPr>
  </w:style>
  <w:style w:type="paragraph" w:styleId="Citation">
    <w:name w:val="Quote"/>
    <w:basedOn w:val="Normal"/>
    <w:next w:val="Normal"/>
    <w:link w:val="CitationCar"/>
    <w:uiPriority w:val="29"/>
    <w:qFormat/>
    <w:rsid w:val="000D7236"/>
    <w:rPr>
      <w:rFonts w:ascii="Garamond" w:hAnsi="Garamond"/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0D7236"/>
    <w:rPr>
      <w:rFonts w:ascii="Garamond" w:hAnsi="Garamond"/>
      <w:i/>
      <w:iCs/>
      <w:color w:val="000000" w:themeColor="text1"/>
      <w:szCs w:val="22"/>
    </w:rPr>
  </w:style>
  <w:style w:type="character" w:customStyle="1" w:styleId="ParagraphCar">
    <w:name w:val="Paragraph Car"/>
    <w:basedOn w:val="Policepardfaut"/>
    <w:link w:val="Paragraph"/>
    <w:rsid w:val="000D7236"/>
    <w:rPr>
      <w:rFonts w:ascii="Source Sans Pro" w:eastAsia="Times New Roman" w:hAnsi="Source Sans Pro"/>
      <w:color w:val="595959" w:themeColor="text1" w:themeTint="A6"/>
      <w:sz w:val="24"/>
      <w:szCs w:val="22"/>
    </w:rPr>
  </w:style>
  <w:style w:type="paragraph" w:customStyle="1" w:styleId="Paragraph">
    <w:name w:val="Paragraph"/>
    <w:basedOn w:val="Corpsdetexte"/>
    <w:link w:val="ParagraphCar"/>
    <w:qFormat/>
    <w:rsid w:val="000D7236"/>
    <w:pPr>
      <w:spacing w:line="240" w:lineRule="auto"/>
      <w:ind w:firstLine="227"/>
      <w:jc w:val="both"/>
    </w:pPr>
    <w:rPr>
      <w:rFonts w:eastAsia="Times New Roman"/>
      <w:color w:val="595959" w:themeColor="text1" w:themeTint="A6"/>
      <w:sz w:val="24"/>
    </w:rPr>
  </w:style>
  <w:style w:type="character" w:customStyle="1" w:styleId="ParagraphedelisteCar">
    <w:name w:val="Paragraphe de liste Car"/>
    <w:basedOn w:val="Policepardfaut"/>
    <w:link w:val="Paragraphedeliste"/>
    <w:rsid w:val="000D7236"/>
    <w:rPr>
      <w:rFonts w:ascii="Source Sans Pro" w:eastAsia="Arial" w:hAnsi="Source Sans Pro"/>
      <w:color w:val="595959" w:themeColor="text1" w:themeTint="A6"/>
      <w:sz w:val="24"/>
      <w:szCs w:val="22"/>
      <w:lang w:eastAsia="zh-CN"/>
    </w:rPr>
  </w:style>
  <w:style w:type="paragraph" w:customStyle="1" w:styleId="Entte-Centr">
    <w:name w:val="Entête - Centré"/>
    <w:basedOn w:val="Corpsdetexte"/>
    <w:link w:val="Entte-CentrCar"/>
    <w:qFormat/>
    <w:rsid w:val="000D7236"/>
    <w:pPr>
      <w:spacing w:after="119"/>
      <w:jc w:val="center"/>
    </w:pPr>
    <w:rPr>
      <w:b/>
      <w:bCs/>
      <w:i/>
      <w:iCs/>
      <w:color w:val="425B72"/>
      <w:sz w:val="24"/>
      <w:szCs w:val="28"/>
    </w:rPr>
  </w:style>
  <w:style w:type="paragraph" w:customStyle="1" w:styleId="Titre0">
    <w:name w:val="Titre 0"/>
    <w:link w:val="Titre0Car"/>
    <w:rsid w:val="000D7236"/>
    <w:pPr>
      <w:jc w:val="center"/>
    </w:pPr>
    <w:rPr>
      <w:rFonts w:ascii="Garamond" w:eastAsia="Times New Roman" w:hAnsi="Garamond"/>
      <w:b/>
      <w:bCs/>
      <w:color w:val="80746A"/>
      <w:sz w:val="40"/>
      <w:szCs w:val="40"/>
    </w:rPr>
  </w:style>
  <w:style w:type="character" w:customStyle="1" w:styleId="CorpsdetexteCar">
    <w:name w:val="Corps de texte Car"/>
    <w:basedOn w:val="Policepardfaut"/>
    <w:link w:val="Corpsdetexte"/>
    <w:rsid w:val="000D7236"/>
    <w:rPr>
      <w:rFonts w:ascii="Source Sans Pro" w:hAnsi="Source Sans Pro"/>
      <w:color w:val="4C4C4C"/>
      <w:szCs w:val="22"/>
    </w:rPr>
  </w:style>
  <w:style w:type="character" w:customStyle="1" w:styleId="Entte-CentrCar">
    <w:name w:val="Entête - Centré Car"/>
    <w:basedOn w:val="CorpsdetexteCar"/>
    <w:link w:val="Entte-Centr"/>
    <w:rsid w:val="000D7236"/>
    <w:rPr>
      <w:rFonts w:ascii="Source Sans Pro" w:hAnsi="Source Sans Pro"/>
      <w:b/>
      <w:bCs/>
      <w:i/>
      <w:iCs/>
      <w:color w:val="425B72"/>
      <w:sz w:val="24"/>
      <w:szCs w:val="28"/>
    </w:rPr>
  </w:style>
  <w:style w:type="paragraph" w:styleId="Citationintense">
    <w:name w:val="Intense Quote"/>
    <w:basedOn w:val="Normal"/>
    <w:next w:val="Normal"/>
    <w:link w:val="CitationintenseCar"/>
    <w:uiPriority w:val="30"/>
    <w:rsid w:val="000D723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89BA17"/>
    </w:rPr>
  </w:style>
  <w:style w:type="character" w:customStyle="1" w:styleId="Titre0Car">
    <w:name w:val="Titre 0 Car"/>
    <w:basedOn w:val="Titre1Car"/>
    <w:link w:val="Titre0"/>
    <w:rsid w:val="000D7236"/>
    <w:rPr>
      <w:rFonts w:ascii="Garamond" w:eastAsia="Times New Roman" w:hAnsi="Garamond"/>
      <w:b/>
      <w:bCs/>
      <w:color w:val="80746A"/>
      <w:sz w:val="40"/>
      <w:szCs w:val="40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D7236"/>
    <w:rPr>
      <w:rFonts w:ascii="Source Sans Pro" w:hAnsi="Source Sans Pro"/>
      <w:b/>
      <w:bCs/>
      <w:i/>
      <w:iCs/>
      <w:color w:val="89BA17"/>
      <w:szCs w:val="22"/>
    </w:rPr>
  </w:style>
  <w:style w:type="character" w:styleId="Rfrenceple">
    <w:name w:val="Subtle Reference"/>
    <w:basedOn w:val="Policepardfaut"/>
    <w:uiPriority w:val="31"/>
    <w:qFormat/>
    <w:rsid w:val="000D7236"/>
    <w:rPr>
      <w:smallCaps/>
      <w:color w:val="4F81BD"/>
      <w:u w:val="single"/>
    </w:rPr>
  </w:style>
  <w:style w:type="character" w:styleId="Rfrenceintense">
    <w:name w:val="Intense Reference"/>
    <w:basedOn w:val="Policepardfaut"/>
    <w:uiPriority w:val="32"/>
    <w:qFormat/>
    <w:rsid w:val="000D7236"/>
    <w:rPr>
      <w:b/>
      <w:bCs/>
      <w:smallCaps/>
      <w:color w:val="425B72"/>
      <w:spacing w:val="5"/>
      <w:u w:val="single"/>
    </w:rPr>
  </w:style>
  <w:style w:type="table" w:styleId="Grille">
    <w:name w:val="Table Grid"/>
    <w:basedOn w:val="TableauNormal"/>
    <w:uiPriority w:val="59"/>
    <w:rsid w:val="000D723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ccentuationdiscrte">
    <w:name w:val="Subtle Emphasis"/>
    <w:basedOn w:val="Policepardfaut"/>
    <w:uiPriority w:val="19"/>
    <w:qFormat/>
    <w:rsid w:val="000D7236"/>
    <w:rPr>
      <w:i/>
      <w:iCs/>
      <w:color w:val="808080" w:themeColor="text1" w:themeTint="7F"/>
    </w:rPr>
  </w:style>
  <w:style w:type="character" w:customStyle="1" w:styleId="En-tteCar">
    <w:name w:val="En-tête Car"/>
    <w:basedOn w:val="Policepardfaut"/>
    <w:link w:val="En-tte"/>
    <w:rsid w:val="000D7236"/>
    <w:rPr>
      <w:rFonts w:ascii="Source Sans Pro" w:hAnsi="Source Sans Pro"/>
      <w:color w:val="4C4C4C"/>
      <w:sz w:val="16"/>
      <w:szCs w:val="22"/>
    </w:rPr>
  </w:style>
  <w:style w:type="paragraph" w:customStyle="1" w:styleId="Paragraph2">
    <w:name w:val="Paragraph2"/>
    <w:basedOn w:val="Paragraphedeliste"/>
    <w:link w:val="Paragraph2Car"/>
    <w:rsid w:val="000D7236"/>
    <w:pPr>
      <w:numPr>
        <w:numId w:val="0"/>
      </w:numPr>
    </w:pPr>
    <w:rPr>
      <w:rFonts w:ascii="Garamond" w:hAnsi="Garamond"/>
    </w:rPr>
  </w:style>
  <w:style w:type="character" w:customStyle="1" w:styleId="Paragraph2Car">
    <w:name w:val="Paragraph2 Car"/>
    <w:basedOn w:val="ParagraphedelisteCar"/>
    <w:link w:val="Paragraph2"/>
    <w:rsid w:val="000D7236"/>
    <w:rPr>
      <w:rFonts w:ascii="Garamond" w:eastAsia="Arial" w:hAnsi="Garamond"/>
      <w:color w:val="595959" w:themeColor="text1" w:themeTint="A6"/>
      <w:sz w:val="24"/>
      <w:szCs w:val="22"/>
      <w:lang w:eastAsia="zh-CN"/>
    </w:rPr>
  </w:style>
  <w:style w:type="paragraph" w:customStyle="1" w:styleId="DocDefaults">
    <w:name w:val="DocDefaults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826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3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6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12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100231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173281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197787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doNotSaveAsSingleFile/>
  <w:pixelsPerInch w:val="120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header" Target="header2.xml"/><Relationship Id="rId13" Type="http://schemas.openxmlformats.org/officeDocument/2006/relationships/footer" Target="footer2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header" Target="head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ownCloud\Communication\Mod&#232;lesDocumentsOpenFlexo\Mod&#232;le_Document_V6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ns30:Sourc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SelectedStyle="\APA.XSL" StyleName="APA"/>
</file>

<file path=customXml/itemProps1.xml><?xml version="1.0" encoding="utf-8"?>
<ds:datastoreItem xmlns:ds="http://schemas.openxmlformats.org/officeDocument/2006/customXml" ds:itemID="{FF93053C-C606-CD4B-AF68-578D5873A6AE}">
  <ds:schemaRefs>
    <ds:schemaRef ds:uri="http://schemas.openxmlformats.org/wordprocessingml/2006/main"/>
    <ds:schemaRef ds:uri="http://schemas.microsoft.com/office/word/2012/wordml"/>
    <ds:schemaRef ds:uri="http://schemas.openxmlformats.org/officeDocument/2006/relationships"/>
    <ds:schemaRef ds:uri="http://schemas.openxmlformats.org/officeDocument/2006/math"/>
    <ds:schemaRef ds:uri="http://schemas.microsoft.com/office/word/2010/wordml"/>
    <ds:schemaRef ds:uri="http://schemas.openxmlformats.org/drawingml/2006/wordprocessingDrawing"/>
    <ds:schemaRef ds:uri="http://schemas.openxmlformats.org/drawingml/2006/main"/>
    <ds:schemaRef ds:uri="http://schemas.openxmlformats.org/markup-compatibility/2006"/>
    <ds:schemaRef ds:uri="http://schemas.openxmlformats.org/schemaLibrary/2006/main"/>
    <ds:schemaRef ds:uri="http://schemas.microsoft.com/office/word/2006/wordml"/>
    <ds:schemaRef ds:uri="http://schemas.openxmlformats.org/drawingml/2006/chart"/>
    <ds:schemaRef ds:uri="http://schemas.openxmlformats.org/drawingml/2006/chartDrawing"/>
    <ds:schemaRef ds:uri="http://schemas.openxmlformats.org/drawingml/2006/diagram"/>
    <ds:schemaRef ds:uri="http://schemas.openxmlformats.org/drawingml/2006/picture"/>
    <ds:schemaRef ds:uri="http://schemas.openxmlformats.org/drawingml/2006/spreadsheetDrawing"/>
    <ds:schemaRef ds:uri="http://schemas.microsoft.com/office/drawing/2008/diagram"/>
    <ds:schemaRef ds:uri="urn:schemas-microsoft-com:office:excel"/>
    <ds:schemaRef ds:uri="urn:schemas-microsoft-com:office:office"/>
    <ds:schemaRef ds:uri="urn:schemas-microsoft-com:vml"/>
    <ds:schemaRef ds:uri="urn:schemas-microsoft-com:office:word"/>
    <ds:schemaRef ds:uri="urn:schemas-microsoft-com:office:powerpoint"/>
    <ds:schemaRef ds:uri="http://schemas.microsoft.com/office/2006/coverPageProps"/>
    <ds:schemaRef ds:uri="http://opendope.org/xpaths"/>
    <ds:schemaRef ds:uri="http://opendope.org/conditions"/>
    <ds:schemaRef ds:uri="http://opendope.org/questions"/>
    <ds:schemaRef ds:uri="http://opendope.org/answers"/>
    <ds:schemaRef ds:uri="http://opendope.org/components"/>
    <ds:schemaRef ds:uri="http://opendope.org/SmartArt/DataHierarchy"/>
    <ds:schemaRef ds:uri="http://schemas.openxmlformats.org/officeDocument/2006/bibliography"/>
    <ds:schemaRef ds:uri="http://schemas.openxmlformats.org/drawingml/2006/compatibility"/>
    <ds:schemaRef ds:uri="http://schemas.openxmlformats.org/drawingml/2006/lockedCanva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\ownCloud\Communication\ModèlesDocumentsOpenFlexo\Modèle_Document_V6.dotx</Template>
  <TotalTime>103</TotalTime>
  <Pages>11</Pages>
  <Words>912</Words>
  <Characters>5020</Characters>
  <Application>Microsoft Macintosh Word</Application>
  <DocSecurity>0</DocSecurity>
  <Lines>41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Openflexo</vt:lpstr>
    </vt:vector>
  </TitlesOfParts>
  <Company>Microsoft</Company>
  <LinksUpToDate>false</LinksUpToDate>
  <CharactersWithSpaces>5921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Openflexo</dc:title>
  <dc:creator>Christophe Guychard</dc:creator>
  <cp:keywords>Openflexo, Open Innovation</cp:keywords>
  <cp:lastModifiedBy>Sylvain Guérin</cp:lastModifiedBy>
  <cp:revision>21</cp:revision>
  <cp:lastPrinted>2014-04-23T18:12:00Z</cp:lastPrinted>
  <dcterms:created xsi:type="dcterms:W3CDTF">2015-09-02T06:53:00Z</dcterms:created>
  <dcterms:modified xsi:type="dcterms:W3CDTF">2015-10-06T13:16:00Z</dcterms:modified>
</cp:coreProperties>
</file>